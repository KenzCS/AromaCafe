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39D32BD4" w:rsidR="000035F9" w:rsidRPr="00434074" w:rsidRDefault="00542033" w:rsidP="004B6AFE">
            <w:pPr>
              <w:rPr>
                <w:rFonts w:ascii="Arial" w:hAnsi="Arial" w:cs="Arial"/>
                <w:b/>
                <w:i/>
                <w:sz w:val="32"/>
              </w:rPr>
            </w:pPr>
            <w:r>
              <w:rPr>
                <w:rFonts w:ascii="Arial" w:hAnsi="Arial" w:cs="Arial"/>
                <w:b/>
                <w:sz w:val="32"/>
              </w:rPr>
              <w:t>[</w:t>
            </w:r>
            <w:r w:rsidRPr="007D2B19">
              <w:rPr>
                <w:rFonts w:ascii="Arial" w:hAnsi="Arial" w:cs="Arial"/>
                <w:b/>
                <w:strike/>
                <w:sz w:val="32"/>
              </w:rPr>
              <w:t>Assignment</w:t>
            </w:r>
            <w:r>
              <w:rPr>
                <w:rFonts w:ascii="Arial" w:hAnsi="Arial" w:cs="Arial"/>
                <w:b/>
                <w:sz w:val="32"/>
              </w:rPr>
              <w:t xml:space="preserve"> </w:t>
            </w:r>
            <w:r w:rsidRPr="007D2B19">
              <w:rPr>
                <w:rFonts w:ascii="Arial" w:hAnsi="Arial" w:cs="Arial"/>
                <w:b/>
                <w:color w:val="000000" w:themeColor="text1"/>
                <w:sz w:val="32"/>
              </w:rPr>
              <w:t xml:space="preserve">/ </w:t>
            </w:r>
            <w:r w:rsidR="000035F9" w:rsidRPr="007D2B19">
              <w:rPr>
                <w:rFonts w:ascii="Arial" w:hAnsi="Arial" w:cs="Arial"/>
                <w:b/>
                <w:color w:val="000000" w:themeColor="text1"/>
                <w:sz w:val="32"/>
                <w:lang w:val="id-ID"/>
              </w:rPr>
              <w:t>Project</w:t>
            </w:r>
            <w:r>
              <w:rPr>
                <w:rFonts w:ascii="Arial" w:hAnsi="Arial" w:cs="Arial"/>
                <w:b/>
                <w:sz w:val="32"/>
              </w:rPr>
              <w:t>]</w:t>
            </w:r>
            <w:r w:rsidR="000035F9" w:rsidRPr="008B08C6">
              <w:rPr>
                <w:rFonts w:ascii="Arial" w:hAnsi="Arial" w:cs="Arial"/>
                <w:b/>
                <w:sz w:val="32"/>
                <w:lang w:val="id-ID"/>
              </w:rPr>
              <w:t xml:space="preserve"> </w:t>
            </w:r>
            <w:r w:rsidR="000035F9">
              <w:rPr>
                <w:rFonts w:ascii="Arial" w:hAnsi="Arial" w:cs="Arial"/>
                <w:b/>
                <w:sz w:val="32"/>
              </w:rPr>
              <w:t>– External Document</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56B72069" w14:textId="5EFBA62C" w:rsidR="000035F9" w:rsidRDefault="000035F9" w:rsidP="00DF7A94">
            <w:pPr>
              <w:pStyle w:val="Header"/>
              <w:rPr>
                <w:rFonts w:ascii="Arial Narrow" w:hAnsi="Arial Narrow" w:cs="Tahoma"/>
                <w:sz w:val="36"/>
              </w:rPr>
            </w:pPr>
            <w:r>
              <w:rPr>
                <w:rFonts w:ascii="Arial Narrow" w:hAnsi="Arial Narrow" w:cs="Tahoma"/>
                <w:sz w:val="36"/>
              </w:rPr>
              <w:t>&lt;</w:t>
            </w:r>
            <w:r w:rsidR="004B11E3" w:rsidRPr="004B11E3">
              <w:rPr>
                <w:rFonts w:ascii="Arial Narrow" w:hAnsi="Arial Narrow" w:cs="Tahoma"/>
                <w:sz w:val="36"/>
              </w:rPr>
              <w:t>COMP7084001</w:t>
            </w:r>
            <w:r>
              <w:rPr>
                <w:rFonts w:ascii="Arial Narrow" w:hAnsi="Arial Narrow" w:cs="Tahoma"/>
                <w:sz w:val="36"/>
              </w:rPr>
              <w:t>&gt;</w:t>
            </w:r>
          </w:p>
          <w:p w14:paraId="36656A16" w14:textId="6E814AE8" w:rsidR="000035F9" w:rsidRPr="00876A58" w:rsidRDefault="000035F9" w:rsidP="00DF7A94">
            <w:pPr>
              <w:pStyle w:val="Header"/>
              <w:rPr>
                <w:rFonts w:ascii="Arial Narrow" w:hAnsi="Arial Narrow" w:cs="Tahoma"/>
                <w:sz w:val="36"/>
                <w:lang w:val="id-ID"/>
              </w:rPr>
            </w:pPr>
            <w:r>
              <w:rPr>
                <w:rFonts w:ascii="Arial Narrow" w:hAnsi="Arial Narrow" w:cs="Tahoma"/>
                <w:sz w:val="36"/>
              </w:rPr>
              <w:t>&lt;</w:t>
            </w:r>
            <w:r w:rsidR="004B11E3" w:rsidRPr="004B11E3">
              <w:rPr>
                <w:rFonts w:ascii="Arial Narrow" w:hAnsi="Arial Narrow" w:cs="Tahoma"/>
                <w:sz w:val="36"/>
              </w:rPr>
              <w:t>Multimedia Systems</w:t>
            </w:r>
            <w:r>
              <w:rPr>
                <w:rFonts w:ascii="Arial Narrow" w:hAnsi="Arial Narrow" w:cs="Tahoma"/>
                <w:sz w:val="36"/>
              </w:rPr>
              <w:t>&gt;</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5F13C115" w:rsidR="000035F9" w:rsidRPr="00227331" w:rsidRDefault="00227331" w:rsidP="005B66A9">
            <w:pPr>
              <w:pStyle w:val="Header"/>
              <w:rPr>
                <w:rFonts w:ascii="Arial" w:hAnsi="Arial" w:cs="Arial"/>
                <w:b/>
                <w:iCs/>
                <w:sz w:val="20"/>
                <w:szCs w:val="20"/>
              </w:rPr>
            </w:pPr>
            <w:r>
              <w:rPr>
                <w:rFonts w:ascii="Arial" w:hAnsi="Arial" w:cs="Arial"/>
                <w:iCs/>
                <w:sz w:val="20"/>
                <w:szCs w:val="20"/>
              </w:rPr>
              <w:t>[</w:t>
            </w:r>
            <w:r w:rsidRPr="007D2B19">
              <w:rPr>
                <w:rFonts w:ascii="Arial" w:hAnsi="Arial" w:cs="Arial"/>
                <w:iCs/>
                <w:strike/>
                <w:sz w:val="20"/>
                <w:szCs w:val="20"/>
              </w:rPr>
              <w:t>Odd</w:t>
            </w:r>
            <w:r>
              <w:rPr>
                <w:rFonts w:ascii="Arial" w:hAnsi="Arial" w:cs="Arial"/>
                <w:iCs/>
                <w:sz w:val="20"/>
                <w:szCs w:val="20"/>
              </w:rPr>
              <w:t xml:space="preserve"> / </w:t>
            </w:r>
            <w:r w:rsidRPr="007D2B19">
              <w:rPr>
                <w:rFonts w:ascii="Arial" w:hAnsi="Arial" w:cs="Arial"/>
                <w:iCs/>
                <w:sz w:val="20"/>
                <w:szCs w:val="20"/>
              </w:rPr>
              <w:t>Even</w:t>
            </w:r>
            <w:r>
              <w:rPr>
                <w:rFonts w:ascii="Arial" w:hAnsi="Arial" w:cs="Arial"/>
                <w:iCs/>
                <w:sz w:val="20"/>
                <w:szCs w:val="20"/>
              </w:rPr>
              <w:t xml:space="preserve"> / </w:t>
            </w:r>
            <w:r w:rsidR="000035F9" w:rsidRPr="007D2B19">
              <w:rPr>
                <w:rFonts w:ascii="Arial" w:hAnsi="Arial" w:cs="Arial"/>
                <w:iCs/>
                <w:strike/>
                <w:sz w:val="20"/>
                <w:szCs w:val="20"/>
              </w:rPr>
              <w:t>Compact</w:t>
            </w:r>
            <w:r w:rsidR="007A461F">
              <w:rPr>
                <w:rFonts w:ascii="Arial" w:hAnsi="Arial" w:cs="Arial"/>
                <w:iCs/>
                <w:sz w:val="20"/>
                <w:szCs w:val="20"/>
              </w:rPr>
              <w:t>]</w:t>
            </w:r>
            <w:r w:rsidR="000035F9" w:rsidRPr="003F139E">
              <w:rPr>
                <w:rFonts w:ascii="Arial" w:hAnsi="Arial" w:cs="Arial"/>
                <w:iCs/>
                <w:sz w:val="20"/>
                <w:szCs w:val="20"/>
              </w:rPr>
              <w:t xml:space="preserve"> </w:t>
            </w:r>
            <w:r w:rsidR="000035F9" w:rsidRPr="003F139E">
              <w:rPr>
                <w:rFonts w:ascii="Arial" w:hAnsi="Arial" w:cs="Arial"/>
                <w:iCs/>
                <w:sz w:val="20"/>
                <w:szCs w:val="20"/>
                <w:lang w:val="id-ID"/>
              </w:rPr>
              <w:t>Semester</w:t>
            </w:r>
            <w:r w:rsidR="000035F9" w:rsidRPr="003F139E">
              <w:rPr>
                <w:rFonts w:ascii="Arial" w:hAnsi="Arial" w:cs="Arial"/>
                <w:iCs/>
                <w:sz w:val="20"/>
                <w:szCs w:val="20"/>
              </w:rPr>
              <w:t xml:space="preserve"> </w:t>
            </w:r>
            <w:r w:rsidR="000035F9" w:rsidRPr="003F139E">
              <w:rPr>
                <w:rFonts w:ascii="Arial" w:hAnsi="Arial" w:cs="Arial"/>
                <w:iCs/>
                <w:sz w:val="20"/>
                <w:szCs w:val="20"/>
                <w:lang w:val="id-ID"/>
              </w:rPr>
              <w:t xml:space="preserve">Year </w:t>
            </w:r>
            <w:r w:rsidR="004B11E3">
              <w:rPr>
                <w:rFonts w:ascii="Arial" w:hAnsi="Arial" w:cs="Arial"/>
                <w:iCs/>
                <w:sz w:val="20"/>
                <w:szCs w:val="20"/>
              </w:rPr>
              <w:t>2021</w:t>
            </w:r>
            <w:r w:rsidR="000035F9" w:rsidRPr="003F139E">
              <w:rPr>
                <w:rFonts w:ascii="Arial" w:hAnsi="Arial" w:cs="Arial"/>
                <w:iCs/>
                <w:sz w:val="20"/>
                <w:szCs w:val="20"/>
                <w:lang w:val="id-ID"/>
              </w:rPr>
              <w:t>/</w:t>
            </w:r>
            <w:r w:rsidR="004B11E3">
              <w:rPr>
                <w:rFonts w:ascii="Arial" w:hAnsi="Arial" w:cs="Arial"/>
                <w:iCs/>
                <w:sz w:val="20"/>
                <w:szCs w:val="20"/>
              </w:rPr>
              <w:t>2022</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39BB6170" w:rsidR="009F37DD" w:rsidRPr="00740F48" w:rsidRDefault="001F4CA9" w:rsidP="002F11B8">
      <w:pPr>
        <w:spacing w:line="360" w:lineRule="auto"/>
        <w:ind w:firstLine="360"/>
        <w:rPr>
          <w:sz w:val="28"/>
          <w:szCs w:val="28"/>
        </w:rPr>
      </w:pPr>
      <w:r w:rsidRPr="001F4CA9">
        <w:t>Aroma Café</w:t>
      </w:r>
    </w:p>
    <w:p w14:paraId="427A204C" w14:textId="7DF52455" w:rsidR="009F37DD" w:rsidRPr="00E55F16" w:rsidRDefault="009F37DD" w:rsidP="002F11B8">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2EADB771" w14:textId="58C51162" w:rsidR="00917B42" w:rsidRDefault="00917B42" w:rsidP="00917B42">
      <w:pPr>
        <w:spacing w:line="360" w:lineRule="auto"/>
        <w:ind w:left="360"/>
        <w:jc w:val="both"/>
      </w:pPr>
      <w:r>
        <w:t xml:space="preserve">Project Multimedia yang kami kerjakan mempunyai tujuan untuk membuat project multimedia dengan fitur yang informatif, interaktif, </w:t>
      </w:r>
      <w:r w:rsidR="008A1891">
        <w:t xml:space="preserve">dengan </w:t>
      </w:r>
      <w:r>
        <w:t xml:space="preserve">aspek design yang menarik, dan juga gampang untuk digunakan oleh user. Dari 3 tema yang disediakan pada soal, kita memilih tema </w:t>
      </w:r>
      <w:r w:rsidRPr="00917B42">
        <w:rPr>
          <w:b/>
          <w:bCs/>
        </w:rPr>
        <w:t>Aroma Café</w:t>
      </w:r>
      <w:r>
        <w:t>, yang dimana tema tersebut mempunyai objektif untuk mempromosi sebuah kafe.</w:t>
      </w:r>
    </w:p>
    <w:p w14:paraId="6A912E8D" w14:textId="77777777" w:rsidR="00917B42" w:rsidRPr="00917B42" w:rsidRDefault="00917B42" w:rsidP="00917B42">
      <w:pPr>
        <w:spacing w:line="360" w:lineRule="auto"/>
        <w:ind w:left="360"/>
        <w:jc w:val="both"/>
      </w:pPr>
    </w:p>
    <w:p w14:paraId="71B57DB6" w14:textId="67194AD3" w:rsidR="00917B42" w:rsidRDefault="00917B42" w:rsidP="00917B42">
      <w:pPr>
        <w:spacing w:line="360" w:lineRule="auto"/>
        <w:ind w:firstLine="360"/>
        <w:jc w:val="both"/>
      </w:pPr>
      <w:r>
        <w:t>Disini kami membuat design pada cafe tersebut dengan memberikan sejumlah informasi:</w:t>
      </w:r>
    </w:p>
    <w:p w14:paraId="5AA4AE6B" w14:textId="5219AB73" w:rsidR="00917B42" w:rsidRDefault="00917B42" w:rsidP="00917B42">
      <w:pPr>
        <w:spacing w:line="360" w:lineRule="auto"/>
        <w:ind w:firstLine="360"/>
        <w:jc w:val="both"/>
      </w:pPr>
      <w:r>
        <w:t>1. Nama</w:t>
      </w:r>
      <w:r w:rsidR="00213499">
        <w:t xml:space="preserve"> C</w:t>
      </w:r>
      <w:r>
        <w:t>afe</w:t>
      </w:r>
    </w:p>
    <w:p w14:paraId="7AC43016" w14:textId="77777777" w:rsidR="00917B42" w:rsidRDefault="00917B42" w:rsidP="00917B42">
      <w:pPr>
        <w:spacing w:line="360" w:lineRule="auto"/>
        <w:ind w:firstLine="360"/>
        <w:jc w:val="both"/>
      </w:pPr>
      <w:r>
        <w:t>2. Best Seller</w:t>
      </w:r>
    </w:p>
    <w:p w14:paraId="5375A770" w14:textId="700BFE49" w:rsidR="00917B42" w:rsidRDefault="00917B42" w:rsidP="00917B42">
      <w:pPr>
        <w:spacing w:line="360" w:lineRule="auto"/>
        <w:ind w:firstLine="360"/>
        <w:jc w:val="both"/>
      </w:pPr>
      <w:r>
        <w:t>3. Upcoming e</w:t>
      </w:r>
      <w:r w:rsidR="009A70BB">
        <w:t>vent</w:t>
      </w:r>
    </w:p>
    <w:p w14:paraId="63A55FCF" w14:textId="77777777" w:rsidR="00917B42" w:rsidRDefault="00917B42" w:rsidP="00917B42">
      <w:pPr>
        <w:spacing w:line="360" w:lineRule="auto"/>
        <w:ind w:firstLine="360"/>
        <w:jc w:val="both"/>
      </w:pPr>
      <w:r>
        <w:t>4. Daily/Weekly Discount</w:t>
      </w:r>
    </w:p>
    <w:p w14:paraId="12AE8008" w14:textId="31090EA6" w:rsidR="009F37DD" w:rsidRPr="00682E72" w:rsidRDefault="003F34E7" w:rsidP="002F11B8">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p>
    <w:p w14:paraId="72278AE1" w14:textId="0FB5F143" w:rsidR="00D10708" w:rsidRDefault="00AB7918" w:rsidP="00D10708">
      <w:pPr>
        <w:pStyle w:val="ListParagraph"/>
        <w:numPr>
          <w:ilvl w:val="0"/>
          <w:numId w:val="20"/>
        </w:numPr>
        <w:spacing w:line="360" w:lineRule="auto"/>
      </w:pPr>
      <w:r>
        <w:t>Landing Page Aplikasi</w:t>
      </w:r>
    </w:p>
    <w:p w14:paraId="31CAE9AD" w14:textId="51F55501" w:rsidR="00D10708" w:rsidRDefault="00D10708" w:rsidP="00D10708">
      <w:pPr>
        <w:spacing w:line="360" w:lineRule="auto"/>
      </w:pPr>
      <w:r>
        <w:rPr>
          <w:noProof/>
        </w:rPr>
        <w:lastRenderedPageBreak/>
        <w:drawing>
          <wp:inline distT="0" distB="0" distL="0" distR="0" wp14:anchorId="7DA8FCF7" wp14:editId="696CEDDE">
            <wp:extent cx="3921760" cy="2836613"/>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41942" cy="2851210"/>
                    </a:xfrm>
                    <a:prstGeom prst="rect">
                      <a:avLst/>
                    </a:prstGeom>
                    <a:noFill/>
                    <a:ln>
                      <a:noFill/>
                    </a:ln>
                  </pic:spPr>
                </pic:pic>
              </a:graphicData>
            </a:graphic>
          </wp:inline>
        </w:drawing>
      </w:r>
    </w:p>
    <w:p w14:paraId="4BCAF402" w14:textId="43FFD91A" w:rsidR="00AB7918" w:rsidRDefault="00AB7918" w:rsidP="00D10708">
      <w:pPr>
        <w:spacing w:line="360" w:lineRule="auto"/>
      </w:pPr>
    </w:p>
    <w:p w14:paraId="38678CF6" w14:textId="709CBA77" w:rsidR="004B6DCA" w:rsidRDefault="00AB7918" w:rsidP="004B6DCA">
      <w:pPr>
        <w:spacing w:line="360" w:lineRule="auto"/>
      </w:pPr>
      <w:r>
        <w:t>Pada page awal aplikasi ini, user dapat melihat nama tampilan awal landing page kami, di page ini akan ada animasi text</w:t>
      </w:r>
      <w:r w:rsidR="003C7BCC">
        <w:t xml:space="preserve"> berputar</w:t>
      </w:r>
      <w:r w:rsidR="007A77AD">
        <w:t xml:space="preserve"> (motion guide) </w:t>
      </w:r>
      <w:r w:rsidR="003C7BCC">
        <w:t>untuk menghighlight</w:t>
      </w:r>
      <w:r>
        <w:t xml:space="preserve"> nama café kami</w:t>
      </w:r>
      <w:r w:rsidR="003C7BCC">
        <w:t>, animasi</w:t>
      </w:r>
      <w:r w:rsidR="00D95E57">
        <w:t xml:space="preserve"> gerakan pegangan kopi dan juga</w:t>
      </w:r>
      <w:r w:rsidR="007A77AD">
        <w:t xml:space="preserve"> gerakan (</w:t>
      </w:r>
      <w:r w:rsidR="0057588E">
        <w:t>classic tween</w:t>
      </w:r>
      <w:r w:rsidR="007A77AD">
        <w:t>)</w:t>
      </w:r>
      <w:r w:rsidR="00D95E57">
        <w:t xml:space="preserve"> logo dari café kami, disini juga ada tombol button di landing page kami yaitu “Get Started”, saat user mengklik button tersebut, maka user akan diredirect ke page Homepage. Pada landing page ini terdapat</w:t>
      </w:r>
      <w:r w:rsidR="004B6DCA">
        <w:t xml:space="preserve"> aspek – aspek sebagai berikut </w:t>
      </w:r>
      <w:r w:rsidR="00D95E57">
        <w:t>:</w:t>
      </w:r>
      <w:r w:rsidR="004B6DCA" w:rsidRPr="004B6DCA">
        <w:t xml:space="preserve"> </w:t>
      </w:r>
    </w:p>
    <w:p w14:paraId="19B502D9" w14:textId="77777777" w:rsidR="003E11F6" w:rsidRPr="004B6DCA" w:rsidRDefault="003E11F6" w:rsidP="003E11F6">
      <w:pPr>
        <w:spacing w:line="360" w:lineRule="auto"/>
        <w:rPr>
          <w:b/>
          <w:bCs/>
        </w:rPr>
      </w:pPr>
      <w:r w:rsidRPr="004B6DCA">
        <w:rPr>
          <w:b/>
          <w:bCs/>
        </w:rPr>
        <w:t xml:space="preserve">Aspek Animasi </w:t>
      </w:r>
    </w:p>
    <w:p w14:paraId="795B122E" w14:textId="77777777" w:rsidR="00ED262C" w:rsidRDefault="00ED262C" w:rsidP="00ED262C">
      <w:pPr>
        <w:spacing w:line="360" w:lineRule="auto"/>
      </w:pPr>
      <w:r>
        <w:t>- Virtual camera 1</w:t>
      </w:r>
    </w:p>
    <w:p w14:paraId="35D55DAE" w14:textId="7C93916C" w:rsidR="00ED262C" w:rsidRDefault="00ED262C" w:rsidP="00ED262C">
      <w:pPr>
        <w:spacing w:line="360" w:lineRule="auto"/>
      </w:pPr>
      <w:r>
        <w:t xml:space="preserve">- Motion guide 2  </w:t>
      </w:r>
    </w:p>
    <w:p w14:paraId="39371679" w14:textId="77777777" w:rsidR="00ED262C" w:rsidRDefault="00ED262C" w:rsidP="00ED262C">
      <w:pPr>
        <w:spacing w:line="360" w:lineRule="auto"/>
      </w:pPr>
      <w:r>
        <w:t>- Movie clip 1 (logo)</w:t>
      </w:r>
    </w:p>
    <w:p w14:paraId="2725CB45" w14:textId="443ED325" w:rsidR="003E11F6" w:rsidRPr="004B6DCA" w:rsidRDefault="003E11F6" w:rsidP="00ED262C">
      <w:pPr>
        <w:spacing w:line="360" w:lineRule="auto"/>
        <w:rPr>
          <w:b/>
          <w:bCs/>
        </w:rPr>
      </w:pPr>
      <w:r w:rsidRPr="004B6DCA">
        <w:rPr>
          <w:b/>
          <w:bCs/>
        </w:rPr>
        <w:t>Aspek Script</w:t>
      </w:r>
    </w:p>
    <w:p w14:paraId="6FF3E257" w14:textId="77777777" w:rsidR="003E11F6" w:rsidRDefault="003E11F6" w:rsidP="003E11F6">
      <w:pPr>
        <w:spacing w:line="360" w:lineRule="auto"/>
      </w:pPr>
      <w:r>
        <w:t>- Tombol</w:t>
      </w:r>
    </w:p>
    <w:p w14:paraId="7A3F205C" w14:textId="77777777" w:rsidR="003E11F6" w:rsidRDefault="003E11F6" w:rsidP="003E11F6">
      <w:pPr>
        <w:spacing w:line="360" w:lineRule="auto"/>
      </w:pPr>
      <w:r>
        <w:t>- Lagu</w:t>
      </w:r>
    </w:p>
    <w:p w14:paraId="1E42539B" w14:textId="71D5F2CB" w:rsidR="00D10708" w:rsidRDefault="00D10708" w:rsidP="00D10708">
      <w:pPr>
        <w:spacing w:line="360" w:lineRule="auto"/>
      </w:pPr>
    </w:p>
    <w:p w14:paraId="37D04012" w14:textId="4B36C2C9" w:rsidR="00502551" w:rsidRDefault="00502551" w:rsidP="00D10708">
      <w:pPr>
        <w:spacing w:line="360" w:lineRule="auto"/>
      </w:pPr>
    </w:p>
    <w:p w14:paraId="0EDB8778" w14:textId="77777777" w:rsidR="00502551" w:rsidRPr="00682E72" w:rsidRDefault="00502551" w:rsidP="00D10708">
      <w:pPr>
        <w:spacing w:line="360" w:lineRule="auto"/>
      </w:pPr>
    </w:p>
    <w:p w14:paraId="62B239BD" w14:textId="47F36C76" w:rsidR="00B2372A" w:rsidRPr="00D10708" w:rsidRDefault="009D6186" w:rsidP="002F11B8">
      <w:pPr>
        <w:pStyle w:val="ListParagraph"/>
        <w:numPr>
          <w:ilvl w:val="0"/>
          <w:numId w:val="20"/>
        </w:numPr>
        <w:spacing w:line="360" w:lineRule="auto"/>
      </w:pPr>
      <w:r>
        <w:t>Homepage</w:t>
      </w:r>
    </w:p>
    <w:p w14:paraId="3E56A3BB" w14:textId="1CD4204A" w:rsidR="00D10708" w:rsidRDefault="00D10708" w:rsidP="00D10708">
      <w:pPr>
        <w:spacing w:line="360" w:lineRule="auto"/>
      </w:pPr>
    </w:p>
    <w:p w14:paraId="10E78B2E" w14:textId="4178D8F3" w:rsidR="00D10708" w:rsidRDefault="00D10708" w:rsidP="00D10708">
      <w:pPr>
        <w:spacing w:line="360" w:lineRule="auto"/>
      </w:pPr>
      <w:r>
        <w:rPr>
          <w:noProof/>
        </w:rPr>
        <w:lastRenderedPageBreak/>
        <w:drawing>
          <wp:inline distT="0" distB="0" distL="0" distR="0" wp14:anchorId="12F221AB" wp14:editId="4E1412C8">
            <wp:extent cx="4485640" cy="3237209"/>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625" cy="3243693"/>
                    </a:xfrm>
                    <a:prstGeom prst="rect">
                      <a:avLst/>
                    </a:prstGeom>
                    <a:noFill/>
                    <a:ln>
                      <a:noFill/>
                    </a:ln>
                  </pic:spPr>
                </pic:pic>
              </a:graphicData>
            </a:graphic>
          </wp:inline>
        </w:drawing>
      </w:r>
    </w:p>
    <w:p w14:paraId="114AFF6C" w14:textId="05358CAF" w:rsidR="00D10708" w:rsidRDefault="00D10708" w:rsidP="00D10708">
      <w:pPr>
        <w:spacing w:line="360" w:lineRule="auto"/>
      </w:pPr>
    </w:p>
    <w:p w14:paraId="4411FF08" w14:textId="07E4C8CD" w:rsidR="009D6186" w:rsidRDefault="009D6186" w:rsidP="009D6186">
      <w:pPr>
        <w:spacing w:line="360" w:lineRule="auto"/>
      </w:pPr>
      <w:r>
        <w:t xml:space="preserve">Pada page </w:t>
      </w:r>
      <w:r w:rsidR="001142C6">
        <w:t xml:space="preserve">HomePage, user akan disajikan 6 button, yaitu ada Watch Trailer, Watch Tour, Promo, Event, Menu, dan juga Home. Masing-masing button akan </w:t>
      </w:r>
      <w:r w:rsidR="008A1891">
        <w:t>n</w:t>
      </w:r>
      <w:r w:rsidR="001142C6">
        <w:t>gedirect ke pagenya sesuai dengan namanya masing-masing.</w:t>
      </w:r>
      <w:r w:rsidR="00542B40">
        <w:t xml:space="preserve"> Misalnya user tekan tombol Watch Trailer, maka dipage ini akan ada hyperlink yang ngedirect user ke youtube untuk menunjukkan trailer café kita.</w:t>
      </w:r>
      <w:r w:rsidR="001142C6">
        <w:t xml:space="preserve"> Di HomePage sendiri juga ada button untuk play music , stop music, dan juga start point music. User bisa memainkan background music sesuai dengan keinginannya. Pada HomePage ini terdapat aspek – aspek</w:t>
      </w:r>
      <w:r w:rsidR="00542B40">
        <w:t>:</w:t>
      </w:r>
    </w:p>
    <w:p w14:paraId="149ED7A1" w14:textId="77777777" w:rsidR="003E11F6" w:rsidRPr="004A1701" w:rsidRDefault="003E11F6" w:rsidP="003E11F6">
      <w:pPr>
        <w:spacing w:line="360" w:lineRule="auto"/>
        <w:rPr>
          <w:b/>
          <w:bCs/>
        </w:rPr>
      </w:pPr>
      <w:r w:rsidRPr="004A1701">
        <w:rPr>
          <w:b/>
          <w:bCs/>
        </w:rPr>
        <w:t xml:space="preserve">Aspek Animasi </w:t>
      </w:r>
    </w:p>
    <w:p w14:paraId="1D2C6154" w14:textId="77777777" w:rsidR="00ED262C" w:rsidRDefault="00ED262C" w:rsidP="00ED262C">
      <w:pPr>
        <w:spacing w:line="360" w:lineRule="auto"/>
      </w:pPr>
      <w:r>
        <w:t>- Shape tween 3</w:t>
      </w:r>
    </w:p>
    <w:p w14:paraId="4A9EA26A" w14:textId="77777777" w:rsidR="00ED262C" w:rsidRDefault="00ED262C" w:rsidP="00ED262C">
      <w:pPr>
        <w:spacing w:line="360" w:lineRule="auto"/>
      </w:pPr>
      <w:r>
        <w:t>- Classic tween 4</w:t>
      </w:r>
    </w:p>
    <w:p w14:paraId="42C9A09D" w14:textId="77777777" w:rsidR="00ED262C" w:rsidRDefault="00ED262C" w:rsidP="00ED262C">
      <w:pPr>
        <w:spacing w:line="360" w:lineRule="auto"/>
      </w:pPr>
      <w:r>
        <w:t>- Motion guide 3</w:t>
      </w:r>
    </w:p>
    <w:p w14:paraId="5EC193E1" w14:textId="4C237449" w:rsidR="003E11F6" w:rsidRDefault="00ED262C" w:rsidP="00ED262C">
      <w:pPr>
        <w:spacing w:line="360" w:lineRule="auto"/>
      </w:pPr>
      <w:r>
        <w:t>- Masking text</w:t>
      </w:r>
    </w:p>
    <w:p w14:paraId="4353082A" w14:textId="77777777" w:rsidR="003E11F6" w:rsidRPr="004B6DCA" w:rsidRDefault="003E11F6" w:rsidP="003E11F6">
      <w:pPr>
        <w:spacing w:line="360" w:lineRule="auto"/>
        <w:rPr>
          <w:b/>
          <w:bCs/>
        </w:rPr>
      </w:pPr>
      <w:r w:rsidRPr="004B6DCA">
        <w:rPr>
          <w:b/>
          <w:bCs/>
        </w:rPr>
        <w:t>Aspek Script</w:t>
      </w:r>
    </w:p>
    <w:p w14:paraId="636CFC89" w14:textId="77777777" w:rsidR="003E11F6" w:rsidRDefault="003E11F6" w:rsidP="003E11F6">
      <w:pPr>
        <w:spacing w:line="360" w:lineRule="auto"/>
      </w:pPr>
      <w:r>
        <w:t xml:space="preserve">- Tombol frame navigasi </w:t>
      </w:r>
    </w:p>
    <w:p w14:paraId="67210655" w14:textId="77777777" w:rsidR="003E11F6" w:rsidRDefault="003E11F6" w:rsidP="003E11F6">
      <w:pPr>
        <w:spacing w:line="360" w:lineRule="auto"/>
      </w:pPr>
      <w:r>
        <w:t>- Tombol hyperlink</w:t>
      </w:r>
    </w:p>
    <w:p w14:paraId="78FCE0AA" w14:textId="77777777" w:rsidR="003E11F6" w:rsidRDefault="003E11F6" w:rsidP="003E11F6">
      <w:pPr>
        <w:spacing w:line="360" w:lineRule="auto"/>
      </w:pPr>
      <w:r>
        <w:t>- Tombol ke video internal</w:t>
      </w:r>
    </w:p>
    <w:p w14:paraId="1843C848" w14:textId="77777777" w:rsidR="003E11F6" w:rsidRDefault="003E11F6" w:rsidP="003E11F6">
      <w:pPr>
        <w:spacing w:line="360" w:lineRule="auto"/>
      </w:pPr>
      <w:r>
        <w:t>- Tombol music</w:t>
      </w:r>
    </w:p>
    <w:p w14:paraId="7262BCC2" w14:textId="50F05E9A" w:rsidR="00D10708" w:rsidRDefault="00D10708" w:rsidP="00D10708">
      <w:pPr>
        <w:spacing w:line="360" w:lineRule="auto"/>
      </w:pPr>
    </w:p>
    <w:p w14:paraId="306A2B2A" w14:textId="43B775AC" w:rsidR="00D10708" w:rsidRDefault="00D10708" w:rsidP="00D10708">
      <w:pPr>
        <w:spacing w:line="360" w:lineRule="auto"/>
      </w:pPr>
    </w:p>
    <w:p w14:paraId="702A1DCD" w14:textId="1AC624E8" w:rsidR="004417DB" w:rsidRDefault="004417DB" w:rsidP="00D10708">
      <w:pPr>
        <w:spacing w:line="360" w:lineRule="auto"/>
      </w:pPr>
    </w:p>
    <w:p w14:paraId="3E828D42" w14:textId="77777777" w:rsidR="004417DB" w:rsidRDefault="004417DB" w:rsidP="00D10708">
      <w:pPr>
        <w:spacing w:line="360" w:lineRule="auto"/>
      </w:pPr>
    </w:p>
    <w:p w14:paraId="79BDA36D" w14:textId="77777777" w:rsidR="00D10708" w:rsidRPr="00682E72" w:rsidRDefault="00D10708" w:rsidP="00D10708">
      <w:pPr>
        <w:spacing w:line="360" w:lineRule="auto"/>
      </w:pPr>
    </w:p>
    <w:p w14:paraId="0B8F3D4A" w14:textId="656DE2D8" w:rsidR="002F11B8" w:rsidRDefault="009D6186" w:rsidP="002F11B8">
      <w:pPr>
        <w:pStyle w:val="ListParagraph"/>
        <w:numPr>
          <w:ilvl w:val="0"/>
          <w:numId w:val="20"/>
        </w:numPr>
        <w:spacing w:line="360" w:lineRule="auto"/>
      </w:pPr>
      <w:r>
        <w:t>Page Promo</w:t>
      </w:r>
    </w:p>
    <w:p w14:paraId="0F1AC0CA" w14:textId="1062BFC1" w:rsidR="00D10708" w:rsidRDefault="00D10708" w:rsidP="00D10708">
      <w:pPr>
        <w:spacing w:line="360" w:lineRule="auto"/>
      </w:pPr>
    </w:p>
    <w:p w14:paraId="4EAFC5C3" w14:textId="4BCE77EF" w:rsidR="00D10708" w:rsidRDefault="00D10708" w:rsidP="00D10708">
      <w:pPr>
        <w:spacing w:line="360" w:lineRule="auto"/>
      </w:pPr>
      <w:r>
        <w:rPr>
          <w:noProof/>
        </w:rPr>
        <w:drawing>
          <wp:inline distT="0" distB="0" distL="0" distR="0" wp14:anchorId="0ECAB413" wp14:editId="786CB630">
            <wp:extent cx="4872745" cy="355600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9227" cy="3560730"/>
                    </a:xfrm>
                    <a:prstGeom prst="rect">
                      <a:avLst/>
                    </a:prstGeom>
                    <a:noFill/>
                    <a:ln>
                      <a:noFill/>
                    </a:ln>
                  </pic:spPr>
                </pic:pic>
              </a:graphicData>
            </a:graphic>
          </wp:inline>
        </w:drawing>
      </w:r>
    </w:p>
    <w:p w14:paraId="4ADBD867" w14:textId="6F09B351" w:rsidR="009D6186" w:rsidRDefault="009D6186" w:rsidP="00D10708">
      <w:pPr>
        <w:spacing w:line="360" w:lineRule="auto"/>
      </w:pPr>
    </w:p>
    <w:p w14:paraId="3D2B5DBA" w14:textId="57DE296C" w:rsidR="004417DB" w:rsidRDefault="004417DB" w:rsidP="004417DB">
      <w:pPr>
        <w:spacing w:line="360" w:lineRule="auto"/>
      </w:pPr>
      <w:r>
        <w:t xml:space="preserve">Ketika user mengklik button </w:t>
      </w:r>
      <w:r w:rsidR="00A4372C">
        <w:t>promo</w:t>
      </w:r>
      <w:r>
        <w:t xml:space="preserve">, maka user akan diredirect ke page </w:t>
      </w:r>
      <w:r w:rsidR="00A4372C">
        <w:t>promo</w:t>
      </w:r>
      <w:r>
        <w:t xml:space="preserve">, dimana page </w:t>
      </w:r>
      <w:r w:rsidR="00A4372C">
        <w:t xml:space="preserve">promo </w:t>
      </w:r>
      <w:r>
        <w:t xml:space="preserve">ini nantinya akan ditampilkan introduction </w:t>
      </w:r>
      <w:r w:rsidR="004B6DCA">
        <w:t xml:space="preserve">masking </w:t>
      </w:r>
      <w:r>
        <w:t xml:space="preserve">animasi text yang menuliskan </w:t>
      </w:r>
      <w:r w:rsidR="00A4372C">
        <w:t>promo</w:t>
      </w:r>
      <w:r>
        <w:t xml:space="preserve">, setelah itu akan ditampilan 3 poster </w:t>
      </w:r>
      <w:r w:rsidR="00A4372C">
        <w:t>promo</w:t>
      </w:r>
      <w:r>
        <w:t xml:space="preserve"> yang sedang berlangsung, disini user juga bisa klik button home untuk kembali ke landing page kami, di page ini terdapat aspek-aspek:</w:t>
      </w:r>
    </w:p>
    <w:p w14:paraId="239FB0E4" w14:textId="77777777" w:rsidR="008A0C05" w:rsidRPr="00EB0D81" w:rsidRDefault="008A0C05" w:rsidP="008A0C05">
      <w:pPr>
        <w:spacing w:line="360" w:lineRule="auto"/>
        <w:rPr>
          <w:b/>
          <w:bCs/>
        </w:rPr>
      </w:pPr>
      <w:r w:rsidRPr="004B6DCA">
        <w:rPr>
          <w:b/>
          <w:bCs/>
        </w:rPr>
        <w:t xml:space="preserve">Aspek Animasi </w:t>
      </w:r>
    </w:p>
    <w:p w14:paraId="479B5A89" w14:textId="64AA5C07" w:rsidR="008A0C05" w:rsidRDefault="008A0C05" w:rsidP="008A0C05">
      <w:pPr>
        <w:spacing w:line="360" w:lineRule="auto"/>
      </w:pPr>
      <w:r>
        <w:t>- Shape Tween 3</w:t>
      </w:r>
    </w:p>
    <w:p w14:paraId="2035D78D" w14:textId="2DED13D6" w:rsidR="008A0C05" w:rsidRDefault="008A0C05" w:rsidP="008A0C05">
      <w:pPr>
        <w:spacing w:line="360" w:lineRule="auto"/>
      </w:pPr>
      <w:r>
        <w:t>- Masking text</w:t>
      </w:r>
    </w:p>
    <w:p w14:paraId="4C9AF0AC" w14:textId="77777777" w:rsidR="008A0C05" w:rsidRPr="004B6DCA" w:rsidRDefault="008A0C05" w:rsidP="008A0C05">
      <w:pPr>
        <w:spacing w:line="360" w:lineRule="auto"/>
        <w:rPr>
          <w:b/>
          <w:bCs/>
        </w:rPr>
      </w:pPr>
      <w:r w:rsidRPr="004B6DCA">
        <w:rPr>
          <w:b/>
          <w:bCs/>
        </w:rPr>
        <w:t>Aspek Script</w:t>
      </w:r>
    </w:p>
    <w:p w14:paraId="6F0FD604" w14:textId="77777777" w:rsidR="008A0C05" w:rsidRDefault="008A0C05" w:rsidP="008A0C05">
      <w:pPr>
        <w:spacing w:line="360" w:lineRule="auto"/>
      </w:pPr>
      <w:r>
        <w:t>- Tombol</w:t>
      </w:r>
    </w:p>
    <w:p w14:paraId="1C4D4C2D" w14:textId="24B90C96" w:rsidR="009D6186" w:rsidRDefault="009D6186" w:rsidP="00D10708">
      <w:pPr>
        <w:spacing w:line="360" w:lineRule="auto"/>
      </w:pPr>
    </w:p>
    <w:p w14:paraId="6A248D1D" w14:textId="17467B56" w:rsidR="004417DB" w:rsidRDefault="004417DB" w:rsidP="00D10708">
      <w:pPr>
        <w:spacing w:line="360" w:lineRule="auto"/>
      </w:pPr>
    </w:p>
    <w:p w14:paraId="05F65801" w14:textId="569AD5F6" w:rsidR="004417DB" w:rsidRDefault="004417DB" w:rsidP="00D10708">
      <w:pPr>
        <w:spacing w:line="360" w:lineRule="auto"/>
      </w:pPr>
    </w:p>
    <w:p w14:paraId="0D0F0FAB" w14:textId="15D8C9AC" w:rsidR="004417DB" w:rsidRDefault="004417DB" w:rsidP="00D10708">
      <w:pPr>
        <w:spacing w:line="360" w:lineRule="auto"/>
      </w:pPr>
    </w:p>
    <w:p w14:paraId="38BD87F4" w14:textId="5A156585" w:rsidR="004417DB" w:rsidRDefault="004417DB" w:rsidP="00D10708">
      <w:pPr>
        <w:spacing w:line="360" w:lineRule="auto"/>
      </w:pPr>
    </w:p>
    <w:p w14:paraId="01E47CE8" w14:textId="35987EBD" w:rsidR="004417DB" w:rsidRDefault="004417DB" w:rsidP="00D10708">
      <w:pPr>
        <w:spacing w:line="360" w:lineRule="auto"/>
      </w:pPr>
    </w:p>
    <w:p w14:paraId="3642E3D1" w14:textId="3F2A9A86" w:rsidR="004417DB" w:rsidRDefault="004417DB" w:rsidP="00D10708">
      <w:pPr>
        <w:spacing w:line="360" w:lineRule="auto"/>
      </w:pPr>
    </w:p>
    <w:p w14:paraId="4DED1320" w14:textId="77777777" w:rsidR="004417DB" w:rsidRDefault="004417DB" w:rsidP="00D10708">
      <w:pPr>
        <w:spacing w:line="360" w:lineRule="auto"/>
      </w:pPr>
    </w:p>
    <w:p w14:paraId="2F06AB78" w14:textId="32BB057E" w:rsidR="00D10708" w:rsidRDefault="009D6186" w:rsidP="00D10708">
      <w:pPr>
        <w:pStyle w:val="ListParagraph"/>
        <w:numPr>
          <w:ilvl w:val="0"/>
          <w:numId w:val="20"/>
        </w:numPr>
        <w:spacing w:line="360" w:lineRule="auto"/>
      </w:pPr>
      <w:r>
        <w:t>Page Event</w:t>
      </w:r>
    </w:p>
    <w:p w14:paraId="71E0CC3E" w14:textId="632F0590" w:rsidR="00D10708" w:rsidRDefault="00D10708" w:rsidP="00D10708">
      <w:pPr>
        <w:spacing w:line="360" w:lineRule="auto"/>
      </w:pPr>
      <w:r>
        <w:rPr>
          <w:noProof/>
        </w:rPr>
        <w:drawing>
          <wp:inline distT="0" distB="0" distL="0" distR="0" wp14:anchorId="64929774" wp14:editId="2193C64E">
            <wp:extent cx="5359400" cy="386345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7411" cy="3869227"/>
                    </a:xfrm>
                    <a:prstGeom prst="rect">
                      <a:avLst/>
                    </a:prstGeom>
                    <a:noFill/>
                    <a:ln>
                      <a:noFill/>
                    </a:ln>
                  </pic:spPr>
                </pic:pic>
              </a:graphicData>
            </a:graphic>
          </wp:inline>
        </w:drawing>
      </w:r>
    </w:p>
    <w:p w14:paraId="4009F7D6" w14:textId="0FA6964A" w:rsidR="00D10708" w:rsidRDefault="00D10708" w:rsidP="00D10708">
      <w:pPr>
        <w:spacing w:line="360" w:lineRule="auto"/>
      </w:pPr>
    </w:p>
    <w:p w14:paraId="04E04AFC" w14:textId="50B3FA8C" w:rsidR="00D10708" w:rsidRDefault="00774E88" w:rsidP="00D10708">
      <w:pPr>
        <w:spacing w:line="360" w:lineRule="auto"/>
      </w:pPr>
      <w:r>
        <w:t>Ketika user mengklik button event, maka user akan diredirect ke page event</w:t>
      </w:r>
      <w:r w:rsidR="00612204">
        <w:t>, dimana page event ini nantinya akan ditampilkan introduction</w:t>
      </w:r>
      <w:r w:rsidR="004B6DCA" w:rsidRPr="004B6DCA">
        <w:t xml:space="preserve"> </w:t>
      </w:r>
      <w:r w:rsidR="004B6DCA">
        <w:t>masking</w:t>
      </w:r>
      <w:r w:rsidR="00612204">
        <w:t xml:space="preserve"> animasi text yang menuliskan event, setelah itu akan ditampilan 3 poster event yang sedang berlangsung, disini user juga bisa klik button home untuk kembali ke landing page kami, di page ini terdapat aspek-aspek:</w:t>
      </w:r>
    </w:p>
    <w:p w14:paraId="69A0CD87" w14:textId="77777777" w:rsidR="008A0C05" w:rsidRPr="00EB0D81" w:rsidRDefault="008A0C05" w:rsidP="008A0C05">
      <w:pPr>
        <w:spacing w:line="360" w:lineRule="auto"/>
        <w:rPr>
          <w:b/>
          <w:bCs/>
        </w:rPr>
      </w:pPr>
      <w:r w:rsidRPr="004B6DCA">
        <w:rPr>
          <w:b/>
          <w:bCs/>
        </w:rPr>
        <w:t xml:space="preserve">Aspek Animasi </w:t>
      </w:r>
    </w:p>
    <w:p w14:paraId="58F99479" w14:textId="7541AA56" w:rsidR="008A0C05" w:rsidRDefault="008A0C05" w:rsidP="008A0C05">
      <w:pPr>
        <w:spacing w:line="360" w:lineRule="auto"/>
      </w:pPr>
      <w:r>
        <w:t xml:space="preserve">- </w:t>
      </w:r>
      <w:r w:rsidR="00ED262C">
        <w:t>Classic</w:t>
      </w:r>
      <w:r>
        <w:t xml:space="preserve"> Tween 3</w:t>
      </w:r>
    </w:p>
    <w:p w14:paraId="79C1DD64" w14:textId="77777777" w:rsidR="008A0C05" w:rsidRDefault="008A0C05" w:rsidP="008A0C05">
      <w:pPr>
        <w:spacing w:line="360" w:lineRule="auto"/>
      </w:pPr>
      <w:r>
        <w:t>- Masking text</w:t>
      </w:r>
    </w:p>
    <w:p w14:paraId="1D5733B3" w14:textId="77777777" w:rsidR="008A0C05" w:rsidRPr="004B6DCA" w:rsidRDefault="008A0C05" w:rsidP="008A0C05">
      <w:pPr>
        <w:spacing w:line="360" w:lineRule="auto"/>
        <w:rPr>
          <w:b/>
          <w:bCs/>
        </w:rPr>
      </w:pPr>
      <w:r w:rsidRPr="004B6DCA">
        <w:rPr>
          <w:b/>
          <w:bCs/>
        </w:rPr>
        <w:t>Aspek Script</w:t>
      </w:r>
    </w:p>
    <w:p w14:paraId="356722EF" w14:textId="77777777" w:rsidR="008A0C05" w:rsidRDefault="008A0C05" w:rsidP="008A0C05">
      <w:pPr>
        <w:spacing w:line="360" w:lineRule="auto"/>
      </w:pPr>
      <w:r>
        <w:t>- Tombol</w:t>
      </w:r>
    </w:p>
    <w:p w14:paraId="1B9DC349" w14:textId="5DD92921" w:rsidR="00D10708" w:rsidRDefault="00D10708" w:rsidP="00D10708">
      <w:pPr>
        <w:spacing w:line="360" w:lineRule="auto"/>
      </w:pPr>
    </w:p>
    <w:p w14:paraId="6F0BBE89" w14:textId="6011FAA1" w:rsidR="004417DB" w:rsidRDefault="004417DB" w:rsidP="00D10708">
      <w:pPr>
        <w:spacing w:line="360" w:lineRule="auto"/>
      </w:pPr>
    </w:p>
    <w:p w14:paraId="2CC8DEE9" w14:textId="311C641E" w:rsidR="004417DB" w:rsidRDefault="004417DB" w:rsidP="00D10708">
      <w:pPr>
        <w:spacing w:line="360" w:lineRule="auto"/>
      </w:pPr>
    </w:p>
    <w:p w14:paraId="293993B7" w14:textId="20E48B87" w:rsidR="004417DB" w:rsidRDefault="004417DB" w:rsidP="00D10708">
      <w:pPr>
        <w:spacing w:line="360" w:lineRule="auto"/>
      </w:pPr>
    </w:p>
    <w:p w14:paraId="7AC98EC9" w14:textId="21779F92" w:rsidR="004417DB" w:rsidRDefault="004417DB" w:rsidP="00D10708">
      <w:pPr>
        <w:spacing w:line="360" w:lineRule="auto"/>
      </w:pPr>
    </w:p>
    <w:p w14:paraId="59A31067" w14:textId="5FB91489" w:rsidR="004417DB" w:rsidRDefault="004417DB" w:rsidP="00D10708">
      <w:pPr>
        <w:spacing w:line="360" w:lineRule="auto"/>
      </w:pPr>
    </w:p>
    <w:p w14:paraId="5A55B2CB" w14:textId="77777777" w:rsidR="004417DB" w:rsidRDefault="004417DB" w:rsidP="00D10708">
      <w:pPr>
        <w:spacing w:line="360" w:lineRule="auto"/>
      </w:pPr>
    </w:p>
    <w:p w14:paraId="1C271EA3" w14:textId="543DC095" w:rsidR="00D10708" w:rsidRDefault="009D6186" w:rsidP="00D10708">
      <w:pPr>
        <w:pStyle w:val="ListParagraph"/>
        <w:numPr>
          <w:ilvl w:val="0"/>
          <w:numId w:val="20"/>
        </w:numPr>
        <w:spacing w:line="360" w:lineRule="auto"/>
      </w:pPr>
      <w:r>
        <w:t>Page Menu</w:t>
      </w:r>
    </w:p>
    <w:p w14:paraId="428DAF21" w14:textId="3D78EBCE" w:rsidR="00D10708" w:rsidRDefault="00D10708" w:rsidP="00D10708">
      <w:pPr>
        <w:spacing w:line="360" w:lineRule="auto"/>
      </w:pPr>
      <w:r>
        <w:rPr>
          <w:noProof/>
        </w:rPr>
        <w:drawing>
          <wp:inline distT="0" distB="0" distL="0" distR="0" wp14:anchorId="458DE0C8" wp14:editId="5BEA9A95">
            <wp:extent cx="4311479" cy="3114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17714" cy="3118543"/>
                    </a:xfrm>
                    <a:prstGeom prst="rect">
                      <a:avLst/>
                    </a:prstGeom>
                    <a:noFill/>
                    <a:ln>
                      <a:noFill/>
                    </a:ln>
                  </pic:spPr>
                </pic:pic>
              </a:graphicData>
            </a:graphic>
          </wp:inline>
        </w:drawing>
      </w:r>
    </w:p>
    <w:p w14:paraId="62FB24C9" w14:textId="57BF22E3" w:rsidR="00285169" w:rsidRDefault="00285169" w:rsidP="00D10708">
      <w:pPr>
        <w:spacing w:line="360" w:lineRule="auto"/>
      </w:pPr>
    </w:p>
    <w:p w14:paraId="6C7B100B" w14:textId="53372EA5" w:rsidR="00612204" w:rsidRDefault="00612204" w:rsidP="00612204">
      <w:pPr>
        <w:spacing w:line="360" w:lineRule="auto"/>
      </w:pPr>
      <w:r>
        <w:t xml:space="preserve">Ketika user mengklik button </w:t>
      </w:r>
      <w:r w:rsidR="00741A61">
        <w:t>menu</w:t>
      </w:r>
      <w:r>
        <w:t xml:space="preserve">, maka user akan diredirect ke page </w:t>
      </w:r>
      <w:r w:rsidR="00741A61">
        <w:t>menu</w:t>
      </w:r>
      <w:r>
        <w:t xml:space="preserve">, dimana page </w:t>
      </w:r>
      <w:r w:rsidR="00741A61">
        <w:t>menu</w:t>
      </w:r>
      <w:r>
        <w:t xml:space="preserve"> ini nantinya akan ditampilkan introduction </w:t>
      </w:r>
      <w:r w:rsidR="004B6DCA">
        <w:t xml:space="preserve">masking </w:t>
      </w:r>
      <w:r>
        <w:t xml:space="preserve">animasi text yang menuliskan </w:t>
      </w:r>
      <w:r w:rsidR="00741A61">
        <w:t>menu</w:t>
      </w:r>
      <w:r>
        <w:t xml:space="preserve">, setelah itu akan ditampilan </w:t>
      </w:r>
      <w:r w:rsidR="00741A61">
        <w:t>6 jenis menu makanan dan minuman yang tersedia</w:t>
      </w:r>
      <w:r>
        <w:t>, disini user juga bisa klik button home untuk kembali ke landing page kami, di page ini terdapat aspek-aspek:</w:t>
      </w:r>
    </w:p>
    <w:p w14:paraId="07055EC4" w14:textId="78A4FEA2" w:rsidR="00EB0D81" w:rsidRPr="00EB0D81" w:rsidRDefault="00EB0D81" w:rsidP="00612204">
      <w:pPr>
        <w:spacing w:line="360" w:lineRule="auto"/>
        <w:rPr>
          <w:b/>
          <w:bCs/>
        </w:rPr>
      </w:pPr>
      <w:r w:rsidRPr="004B6DCA">
        <w:rPr>
          <w:b/>
          <w:bCs/>
        </w:rPr>
        <w:t xml:space="preserve">Aspek Animasi </w:t>
      </w:r>
    </w:p>
    <w:p w14:paraId="3E2BFC2B" w14:textId="7885DB8A" w:rsidR="00EB0D81" w:rsidRDefault="00EB0D81" w:rsidP="00EB0D81">
      <w:pPr>
        <w:spacing w:line="360" w:lineRule="auto"/>
      </w:pPr>
      <w:r>
        <w:t xml:space="preserve">- Classic </w:t>
      </w:r>
      <w:r w:rsidR="008A0C05">
        <w:t>tween 6</w:t>
      </w:r>
    </w:p>
    <w:p w14:paraId="1B4AC1E1" w14:textId="4CC51D9C" w:rsidR="00EB0D81" w:rsidRDefault="00EB0D81" w:rsidP="00EB0D81">
      <w:pPr>
        <w:spacing w:line="360" w:lineRule="auto"/>
      </w:pPr>
      <w:r>
        <w:t>- Masking text</w:t>
      </w:r>
    </w:p>
    <w:p w14:paraId="39FA275E" w14:textId="77777777" w:rsidR="00EB0D81" w:rsidRPr="004B6DCA" w:rsidRDefault="00EB0D81" w:rsidP="00EB0D81">
      <w:pPr>
        <w:spacing w:line="360" w:lineRule="auto"/>
        <w:rPr>
          <w:b/>
          <w:bCs/>
        </w:rPr>
      </w:pPr>
      <w:r w:rsidRPr="004B6DCA">
        <w:rPr>
          <w:b/>
          <w:bCs/>
        </w:rPr>
        <w:t>Aspek Script</w:t>
      </w:r>
    </w:p>
    <w:p w14:paraId="51AFF44A" w14:textId="1F4B7FA1" w:rsidR="00EB0D81" w:rsidRDefault="00EB0D81" w:rsidP="00EB0D81">
      <w:pPr>
        <w:spacing w:line="360" w:lineRule="auto"/>
      </w:pPr>
      <w:r>
        <w:t>- Tombol</w:t>
      </w:r>
    </w:p>
    <w:p w14:paraId="4D78BBEB" w14:textId="2BCE115F" w:rsidR="00285169" w:rsidRDefault="00285169" w:rsidP="00D10708">
      <w:pPr>
        <w:spacing w:line="360" w:lineRule="auto"/>
      </w:pPr>
    </w:p>
    <w:p w14:paraId="712790A1" w14:textId="030F8770" w:rsidR="00285169" w:rsidRDefault="009D6186" w:rsidP="00285169">
      <w:pPr>
        <w:pStyle w:val="ListParagraph"/>
        <w:numPr>
          <w:ilvl w:val="0"/>
          <w:numId w:val="20"/>
        </w:numPr>
        <w:spacing w:line="360" w:lineRule="auto"/>
      </w:pPr>
      <w:r>
        <w:t>Page Watch</w:t>
      </w:r>
      <w:r w:rsidR="00AB2304">
        <w:t xml:space="preserve"> Tour</w:t>
      </w:r>
    </w:p>
    <w:p w14:paraId="74F84852" w14:textId="072B2B5C" w:rsidR="00285169" w:rsidRDefault="00285169" w:rsidP="00285169">
      <w:pPr>
        <w:spacing w:line="360" w:lineRule="auto"/>
      </w:pPr>
      <w:r>
        <w:rPr>
          <w:noProof/>
        </w:rPr>
        <w:lastRenderedPageBreak/>
        <w:drawing>
          <wp:inline distT="0" distB="0" distL="0" distR="0" wp14:anchorId="6C42938D" wp14:editId="3990E843">
            <wp:extent cx="4065716" cy="292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38" cy="2927769"/>
                    </a:xfrm>
                    <a:prstGeom prst="rect">
                      <a:avLst/>
                    </a:prstGeom>
                    <a:noFill/>
                    <a:ln>
                      <a:noFill/>
                    </a:ln>
                  </pic:spPr>
                </pic:pic>
              </a:graphicData>
            </a:graphic>
          </wp:inline>
        </w:drawing>
      </w:r>
    </w:p>
    <w:p w14:paraId="1E2B13CF" w14:textId="75A3A631" w:rsidR="00285169" w:rsidRDefault="00285169" w:rsidP="00285169">
      <w:pPr>
        <w:spacing w:line="360" w:lineRule="auto"/>
      </w:pPr>
    </w:p>
    <w:p w14:paraId="6A9587F5" w14:textId="3E828E59" w:rsidR="00C021A5" w:rsidRPr="001D71C4" w:rsidRDefault="00C021A5" w:rsidP="00C021A5">
      <w:pPr>
        <w:spacing w:line="360" w:lineRule="auto"/>
        <w:rPr>
          <w:b/>
          <w:bCs/>
        </w:rPr>
      </w:pPr>
      <w:r>
        <w:t xml:space="preserve">Pada page </w:t>
      </w:r>
      <w:r w:rsidR="003C0C2D">
        <w:t>watch tour, user akan ditampilkan video tentang tur café kami, jika sudah selesai menonton, maka user dapat menekan tombol back untuk kembali ke HomePage, di page ini mempunyai aspek-aspek</w:t>
      </w:r>
      <w:r w:rsidR="001D71C4">
        <w:t xml:space="preserve">: </w:t>
      </w:r>
      <w:r w:rsidR="001D71C4" w:rsidRPr="001D71C4">
        <w:rPr>
          <w:b/>
          <w:bCs/>
        </w:rPr>
        <w:t>Video internal</w:t>
      </w:r>
      <w:r w:rsidR="001D71C4" w:rsidRPr="001D71C4">
        <w:t xml:space="preserve"> dan </w:t>
      </w:r>
      <w:r w:rsidR="001D71C4" w:rsidRPr="001D71C4">
        <w:rPr>
          <w:b/>
          <w:bCs/>
        </w:rPr>
        <w:t>Tombol navigasi frame</w:t>
      </w:r>
    </w:p>
    <w:p w14:paraId="13C919AE" w14:textId="218B7833" w:rsidR="00D10708" w:rsidRDefault="00D10708" w:rsidP="00D10708">
      <w:pPr>
        <w:spacing w:line="360" w:lineRule="auto"/>
      </w:pPr>
    </w:p>
    <w:p w14:paraId="7E8EF578" w14:textId="77777777" w:rsidR="006234AD" w:rsidRPr="00682E72" w:rsidRDefault="006234AD" w:rsidP="00D10708">
      <w:pPr>
        <w:spacing w:line="360" w:lineRule="auto"/>
      </w:pPr>
    </w:p>
    <w:p w14:paraId="5E2ABC4D" w14:textId="341A3295" w:rsidR="002521F0" w:rsidRPr="002521F0" w:rsidRDefault="009F37DD" w:rsidP="002521F0">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Reference</w:t>
      </w:r>
    </w:p>
    <w:p w14:paraId="7A79ED8A" w14:textId="2767270D" w:rsidR="00F314F0" w:rsidRPr="002521F0" w:rsidRDefault="00F314F0" w:rsidP="00F314F0">
      <w:pPr>
        <w:pStyle w:val="ListParagraph"/>
        <w:spacing w:line="360" w:lineRule="auto"/>
        <w:rPr>
          <w:b/>
          <w:bCs/>
          <w:sz w:val="28"/>
          <w:szCs w:val="28"/>
        </w:rPr>
      </w:pPr>
      <w:r w:rsidRPr="002521F0">
        <w:rPr>
          <w:b/>
          <w:bCs/>
          <w:sz w:val="28"/>
          <w:szCs w:val="28"/>
        </w:rPr>
        <w:t>A</w:t>
      </w:r>
      <w:r>
        <w:rPr>
          <w:b/>
          <w:bCs/>
          <w:sz w:val="28"/>
          <w:szCs w:val="28"/>
        </w:rPr>
        <w:t>plikasi</w:t>
      </w:r>
      <w:r w:rsidR="00161C2D">
        <w:rPr>
          <w:b/>
          <w:bCs/>
          <w:sz w:val="28"/>
          <w:szCs w:val="28"/>
        </w:rPr>
        <w:t xml:space="preserve"> yang </w:t>
      </w:r>
      <w:r w:rsidR="00BB38E4">
        <w:rPr>
          <w:b/>
          <w:bCs/>
          <w:sz w:val="28"/>
          <w:szCs w:val="28"/>
        </w:rPr>
        <w:t xml:space="preserve">kami </w:t>
      </w:r>
      <w:r w:rsidR="00161C2D">
        <w:rPr>
          <w:b/>
          <w:bCs/>
          <w:sz w:val="28"/>
          <w:szCs w:val="28"/>
        </w:rPr>
        <w:t>gunakan:</w:t>
      </w:r>
    </w:p>
    <w:p w14:paraId="050A6BC3" w14:textId="3CD6D793" w:rsidR="00F314F0" w:rsidRDefault="00F314F0" w:rsidP="00F314F0">
      <w:pPr>
        <w:pStyle w:val="ListParagraph"/>
        <w:numPr>
          <w:ilvl w:val="0"/>
          <w:numId w:val="21"/>
        </w:numPr>
        <w:spacing w:line="360" w:lineRule="auto"/>
      </w:pPr>
      <w:r w:rsidRPr="00F314F0">
        <w:t>Adobe Animate CC 2021</w:t>
      </w:r>
    </w:p>
    <w:p w14:paraId="5B7696B8" w14:textId="12D6C583" w:rsidR="00BB38E4" w:rsidRDefault="004835CC" w:rsidP="00BB38E4">
      <w:pPr>
        <w:pStyle w:val="ListParagraph"/>
        <w:spacing w:line="360" w:lineRule="auto"/>
      </w:pPr>
      <w:hyperlink r:id="rId15" w:history="1">
        <w:r w:rsidR="00677D02" w:rsidRPr="00946EE5">
          <w:rPr>
            <w:rStyle w:val="Hyperlink"/>
          </w:rPr>
          <w:t>https://www.adobe.com/</w:t>
        </w:r>
      </w:hyperlink>
      <w:r w:rsidR="00BB38E4">
        <w:t xml:space="preserve"> </w:t>
      </w:r>
    </w:p>
    <w:p w14:paraId="4001145F" w14:textId="759E7836" w:rsidR="00F314F0" w:rsidRDefault="00F314F0" w:rsidP="00F314F0">
      <w:pPr>
        <w:pStyle w:val="ListParagraph"/>
        <w:numPr>
          <w:ilvl w:val="0"/>
          <w:numId w:val="21"/>
        </w:numPr>
        <w:spacing w:line="360" w:lineRule="auto"/>
      </w:pPr>
      <w:r>
        <w:t>Figma</w:t>
      </w:r>
    </w:p>
    <w:p w14:paraId="4D9ABB55" w14:textId="4824FE95" w:rsidR="00F314F0" w:rsidRDefault="004835CC" w:rsidP="00F314F0">
      <w:pPr>
        <w:pStyle w:val="ListParagraph"/>
        <w:spacing w:line="360" w:lineRule="auto"/>
      </w:pPr>
      <w:hyperlink r:id="rId16" w:history="1">
        <w:r w:rsidR="00F314F0" w:rsidRPr="0082150D">
          <w:rPr>
            <w:rStyle w:val="Hyperlink"/>
          </w:rPr>
          <w:t>https://www.figma.com</w:t>
        </w:r>
      </w:hyperlink>
      <w:r w:rsidR="00F314F0">
        <w:t xml:space="preserve"> </w:t>
      </w:r>
    </w:p>
    <w:p w14:paraId="707EDB17" w14:textId="58CEC657" w:rsidR="00F314F0" w:rsidRDefault="00F314F0" w:rsidP="00F314F0">
      <w:pPr>
        <w:pStyle w:val="ListParagraph"/>
        <w:numPr>
          <w:ilvl w:val="0"/>
          <w:numId w:val="21"/>
        </w:numPr>
        <w:spacing w:line="360" w:lineRule="auto"/>
      </w:pPr>
      <w:r>
        <w:t>Canva</w:t>
      </w:r>
    </w:p>
    <w:p w14:paraId="0AA4F003" w14:textId="2DA6A7D8" w:rsidR="00F314F0" w:rsidRDefault="004835CC" w:rsidP="00F314F0">
      <w:pPr>
        <w:pStyle w:val="ListParagraph"/>
        <w:spacing w:line="360" w:lineRule="auto"/>
      </w:pPr>
      <w:hyperlink r:id="rId17" w:history="1">
        <w:r w:rsidR="00F314F0" w:rsidRPr="0082150D">
          <w:rPr>
            <w:rStyle w:val="Hyperlink"/>
          </w:rPr>
          <w:t>https://www.canva.com</w:t>
        </w:r>
      </w:hyperlink>
      <w:r w:rsidR="00F314F0">
        <w:t xml:space="preserve"> </w:t>
      </w:r>
    </w:p>
    <w:p w14:paraId="6D81DD3C" w14:textId="77777777" w:rsidR="006125F7" w:rsidRDefault="006125F7" w:rsidP="00F314F0">
      <w:pPr>
        <w:pStyle w:val="ListParagraph"/>
        <w:spacing w:line="360" w:lineRule="auto"/>
      </w:pPr>
    </w:p>
    <w:p w14:paraId="2180DB16" w14:textId="3FF0A3A5" w:rsidR="002521F0" w:rsidRDefault="002521F0" w:rsidP="002521F0">
      <w:pPr>
        <w:pStyle w:val="ListParagraph"/>
        <w:spacing w:line="360" w:lineRule="auto"/>
        <w:rPr>
          <w:b/>
          <w:bCs/>
          <w:sz w:val="28"/>
          <w:szCs w:val="28"/>
        </w:rPr>
      </w:pPr>
      <w:r w:rsidRPr="002521F0">
        <w:rPr>
          <w:b/>
          <w:bCs/>
          <w:sz w:val="28"/>
          <w:szCs w:val="28"/>
        </w:rPr>
        <w:t xml:space="preserve">Asset </w:t>
      </w:r>
      <w:r w:rsidR="00281970">
        <w:rPr>
          <w:b/>
          <w:bCs/>
          <w:sz w:val="28"/>
          <w:szCs w:val="28"/>
        </w:rPr>
        <w:t>G</w:t>
      </w:r>
      <w:r w:rsidR="00677D02">
        <w:rPr>
          <w:b/>
          <w:bCs/>
          <w:sz w:val="28"/>
          <w:szCs w:val="28"/>
        </w:rPr>
        <w:t>ambar yang kami gunakan</w:t>
      </w:r>
      <w:r w:rsidR="003B7A56">
        <w:rPr>
          <w:b/>
          <w:bCs/>
          <w:sz w:val="28"/>
          <w:szCs w:val="28"/>
        </w:rPr>
        <w:t>:</w:t>
      </w:r>
    </w:p>
    <w:p w14:paraId="462F2E82" w14:textId="783D54E0" w:rsidR="00296BED" w:rsidRDefault="00296BED" w:rsidP="00296BED">
      <w:pPr>
        <w:pStyle w:val="ListParagraph"/>
        <w:numPr>
          <w:ilvl w:val="0"/>
          <w:numId w:val="21"/>
        </w:numPr>
        <w:spacing w:line="360" w:lineRule="auto"/>
      </w:pPr>
      <w:r>
        <w:t xml:space="preserve">Background 1 </w:t>
      </w:r>
    </w:p>
    <w:p w14:paraId="32ADDE6E" w14:textId="34A765AE" w:rsidR="00F16F22" w:rsidRDefault="004835CC" w:rsidP="00F16F22">
      <w:pPr>
        <w:pStyle w:val="ListParagraph"/>
        <w:spacing w:line="360" w:lineRule="auto"/>
      </w:pPr>
      <w:hyperlink r:id="rId18" w:history="1">
        <w:r w:rsidR="00A11F30" w:rsidRPr="00946EE5">
          <w:rPr>
            <w:rStyle w:val="Hyperlink"/>
          </w:rPr>
          <w:t>https://depositphotos.com/122805052/stock-photo-blurred-background-customer-at-restaurant.html</w:t>
        </w:r>
      </w:hyperlink>
      <w:r w:rsidR="00F16F22">
        <w:t xml:space="preserve"> </w:t>
      </w:r>
    </w:p>
    <w:p w14:paraId="028792B5" w14:textId="71786454" w:rsidR="00296BED" w:rsidRDefault="00296BED" w:rsidP="00296BED">
      <w:pPr>
        <w:pStyle w:val="ListParagraph"/>
        <w:numPr>
          <w:ilvl w:val="0"/>
          <w:numId w:val="21"/>
        </w:numPr>
        <w:spacing w:line="360" w:lineRule="auto"/>
      </w:pPr>
      <w:r>
        <w:t>Background 2</w:t>
      </w:r>
    </w:p>
    <w:p w14:paraId="08692EA5" w14:textId="7CA299F9" w:rsidR="00296BED" w:rsidRDefault="004835CC" w:rsidP="002521F0">
      <w:pPr>
        <w:pStyle w:val="ListParagraph"/>
        <w:spacing w:line="360" w:lineRule="auto"/>
      </w:pPr>
      <w:hyperlink r:id="rId19" w:history="1">
        <w:r w:rsidR="00296BED" w:rsidRPr="00946EE5">
          <w:rPr>
            <w:rStyle w:val="Hyperlink"/>
          </w:rPr>
          <w:t>https://www.99images.com/wallpapers/travel-world/indonesian-android-iphone-desktop-hd-backgrounds-wallpapers-1080p-4k-dv0y/965070</w:t>
        </w:r>
      </w:hyperlink>
      <w:r w:rsidR="00296BED">
        <w:t xml:space="preserve"> </w:t>
      </w:r>
    </w:p>
    <w:p w14:paraId="6540A9A5" w14:textId="6D266A24" w:rsidR="00A627C1" w:rsidRDefault="00A627C1" w:rsidP="00A627C1">
      <w:pPr>
        <w:pStyle w:val="ListParagraph"/>
        <w:numPr>
          <w:ilvl w:val="0"/>
          <w:numId w:val="21"/>
        </w:numPr>
        <w:spacing w:line="360" w:lineRule="auto"/>
      </w:pPr>
      <w:r>
        <w:t>Hand Holding a Coffee Cup</w:t>
      </w:r>
    </w:p>
    <w:p w14:paraId="406740E8" w14:textId="61F54E3A" w:rsidR="00A627C1" w:rsidRDefault="004835CC" w:rsidP="002521F0">
      <w:pPr>
        <w:pStyle w:val="ListParagraph"/>
        <w:spacing w:line="360" w:lineRule="auto"/>
      </w:pPr>
      <w:hyperlink r:id="rId20" w:history="1">
        <w:r w:rsidR="00A627C1" w:rsidRPr="00946EE5">
          <w:rPr>
            <w:rStyle w:val="Hyperlink"/>
          </w:rPr>
          <w:t>https://graphicriver.net/item/coffee-cup-mockup/15888664?ref=bismail02</w:t>
        </w:r>
      </w:hyperlink>
      <w:r w:rsidR="00A627C1">
        <w:t xml:space="preserve"> </w:t>
      </w:r>
    </w:p>
    <w:p w14:paraId="7D281405" w14:textId="5C599AFD" w:rsidR="00A11F30" w:rsidRDefault="00A11F30" w:rsidP="00A11F30">
      <w:pPr>
        <w:pStyle w:val="ListParagraph"/>
        <w:numPr>
          <w:ilvl w:val="0"/>
          <w:numId w:val="21"/>
        </w:numPr>
        <w:spacing w:line="360" w:lineRule="auto"/>
      </w:pPr>
      <w:r>
        <w:t>Chocolate Oreo Milkshake</w:t>
      </w:r>
    </w:p>
    <w:p w14:paraId="5C998821" w14:textId="6E0E3F73" w:rsidR="00A11F30" w:rsidRDefault="004835CC" w:rsidP="00A11F30">
      <w:pPr>
        <w:pStyle w:val="ListParagraph"/>
        <w:spacing w:line="360" w:lineRule="auto"/>
      </w:pPr>
      <w:hyperlink r:id="rId21" w:history="1">
        <w:r w:rsidR="00A627C1" w:rsidRPr="00946EE5">
          <w:rPr>
            <w:rStyle w:val="Hyperlink"/>
          </w:rPr>
          <w:t>https://unsplash.com/photos/4FujjkcI40g</w:t>
        </w:r>
      </w:hyperlink>
      <w:r w:rsidR="00A11F30">
        <w:t xml:space="preserve"> </w:t>
      </w:r>
    </w:p>
    <w:p w14:paraId="0470215C" w14:textId="4B7EDAB7" w:rsidR="00443BDD" w:rsidRDefault="00443BDD" w:rsidP="00443BDD">
      <w:pPr>
        <w:pStyle w:val="ListParagraph"/>
        <w:numPr>
          <w:ilvl w:val="0"/>
          <w:numId w:val="21"/>
        </w:numPr>
        <w:spacing w:line="360" w:lineRule="auto"/>
      </w:pPr>
      <w:r>
        <w:t xml:space="preserve">Irish Breakfast </w:t>
      </w:r>
    </w:p>
    <w:p w14:paraId="181DA48F" w14:textId="3CFE10C4" w:rsidR="002F11B8" w:rsidRDefault="004835CC" w:rsidP="00443BDD">
      <w:pPr>
        <w:pStyle w:val="ListParagraph"/>
        <w:spacing w:line="360" w:lineRule="auto"/>
      </w:pPr>
      <w:hyperlink r:id="rId22" w:history="1">
        <w:r w:rsidR="00443BDD" w:rsidRPr="009E3E38">
          <w:rPr>
            <w:rStyle w:val="Hyperlink"/>
          </w:rPr>
          <w:t>https://insanelygoodrecipes.com/irish-breakfast-recipes/</w:t>
        </w:r>
      </w:hyperlink>
    </w:p>
    <w:p w14:paraId="3FCF3763" w14:textId="77777777" w:rsidR="00443BDD" w:rsidRDefault="00443BDD" w:rsidP="00443BDD">
      <w:pPr>
        <w:pStyle w:val="ListParagraph"/>
        <w:numPr>
          <w:ilvl w:val="0"/>
          <w:numId w:val="21"/>
        </w:numPr>
        <w:spacing w:line="360" w:lineRule="auto"/>
      </w:pPr>
      <w:r>
        <w:t xml:space="preserve">Chicken Wings </w:t>
      </w:r>
    </w:p>
    <w:p w14:paraId="3C41449A" w14:textId="0D9AD8BF" w:rsidR="00F458CB" w:rsidRDefault="004835CC" w:rsidP="00F458CB">
      <w:pPr>
        <w:pStyle w:val="ListParagraph"/>
        <w:spacing w:line="360" w:lineRule="auto"/>
      </w:pPr>
      <w:hyperlink r:id="rId23" w:history="1">
        <w:r w:rsidR="00443BDD" w:rsidRPr="009E3E38">
          <w:rPr>
            <w:rStyle w:val="Hyperlink"/>
          </w:rPr>
          <w:t>https://food.detik.com/ayam/d-5797982/resep-chicken-wings-bumbu-kecap-wijen-yang-renyah-manis-gurih</w:t>
        </w:r>
      </w:hyperlink>
      <w:r w:rsidR="00443BDD">
        <w:t xml:space="preserve"> </w:t>
      </w:r>
    </w:p>
    <w:p w14:paraId="7D5DE475" w14:textId="77777777" w:rsidR="00F458CB" w:rsidRDefault="00F458CB" w:rsidP="00F458CB">
      <w:pPr>
        <w:pStyle w:val="ListParagraph"/>
        <w:numPr>
          <w:ilvl w:val="0"/>
          <w:numId w:val="21"/>
        </w:numPr>
        <w:spacing w:line="360" w:lineRule="auto"/>
      </w:pPr>
      <w:r>
        <w:t>Spaghetti Carbon</w:t>
      </w:r>
      <w:r w:rsidRPr="00043C7B">
        <w:t>ara</w:t>
      </w:r>
      <w:r>
        <w:t xml:space="preserve"> </w:t>
      </w:r>
    </w:p>
    <w:p w14:paraId="438C5F15" w14:textId="54F3BEFD" w:rsidR="00F458CB" w:rsidRDefault="004835CC" w:rsidP="00F458CB">
      <w:pPr>
        <w:pStyle w:val="ListParagraph"/>
        <w:spacing w:line="360" w:lineRule="auto"/>
      </w:pPr>
      <w:hyperlink r:id="rId24" w:history="1">
        <w:r w:rsidR="00F458CB" w:rsidRPr="009E3E38">
          <w:rPr>
            <w:rStyle w:val="Hyperlink"/>
          </w:rPr>
          <w:t>https://www.haibunda.com/moms-life/20200626100044-90-148390/resep-spaghetti-carbonara-masak-ala-restoran-di-rumah</w:t>
        </w:r>
      </w:hyperlink>
      <w:r w:rsidR="00F458CB">
        <w:t xml:space="preserve"> </w:t>
      </w:r>
    </w:p>
    <w:p w14:paraId="28AF8AD4" w14:textId="77777777" w:rsidR="00674B41" w:rsidRDefault="00674B41" w:rsidP="00674B41">
      <w:pPr>
        <w:pStyle w:val="ListParagraph"/>
        <w:numPr>
          <w:ilvl w:val="0"/>
          <w:numId w:val="21"/>
        </w:numPr>
        <w:spacing w:line="360" w:lineRule="auto"/>
      </w:pPr>
      <w:r>
        <w:t>Onion Rings</w:t>
      </w:r>
    </w:p>
    <w:p w14:paraId="7BAABAA6" w14:textId="072EF83C" w:rsidR="00674B41" w:rsidRDefault="004835CC" w:rsidP="00674B41">
      <w:pPr>
        <w:pStyle w:val="ListParagraph"/>
        <w:spacing w:line="360" w:lineRule="auto"/>
      </w:pPr>
      <w:hyperlink r:id="rId25" w:history="1">
        <w:r w:rsidR="00674B41" w:rsidRPr="009E3E38">
          <w:rPr>
            <w:rStyle w:val="Hyperlink"/>
          </w:rPr>
          <w:t>https://tasty.co/recipe/mozzarella-stick-onion-rings</w:t>
        </w:r>
      </w:hyperlink>
    </w:p>
    <w:p w14:paraId="23105E93" w14:textId="7DDD4C77" w:rsidR="00674B41" w:rsidRDefault="002521F0" w:rsidP="00674B41">
      <w:pPr>
        <w:pStyle w:val="ListParagraph"/>
        <w:numPr>
          <w:ilvl w:val="0"/>
          <w:numId w:val="21"/>
        </w:numPr>
        <w:spacing w:line="360" w:lineRule="auto"/>
      </w:pPr>
      <w:r>
        <w:t>Cappuccino</w:t>
      </w:r>
    </w:p>
    <w:p w14:paraId="2883156A" w14:textId="7180CEFA" w:rsidR="00674B41" w:rsidRDefault="004835CC" w:rsidP="00674B41">
      <w:pPr>
        <w:pStyle w:val="ListParagraph"/>
        <w:spacing w:line="360" w:lineRule="auto"/>
      </w:pPr>
      <w:hyperlink r:id="rId26" w:history="1">
        <w:r w:rsidR="00674B41" w:rsidRPr="009E3E38">
          <w:rPr>
            <w:rStyle w:val="Hyperlink"/>
          </w:rPr>
          <w:t>https://coffeeaffection.com/how-to-make-cappuccino-with-nespresso/</w:t>
        </w:r>
      </w:hyperlink>
    </w:p>
    <w:p w14:paraId="1A5D8FD1" w14:textId="77777777" w:rsidR="00674B41" w:rsidRDefault="00674B41" w:rsidP="00674B41">
      <w:pPr>
        <w:pStyle w:val="ListParagraph"/>
        <w:numPr>
          <w:ilvl w:val="0"/>
          <w:numId w:val="21"/>
        </w:numPr>
        <w:spacing w:line="360" w:lineRule="auto"/>
      </w:pPr>
      <w:r>
        <w:t>Luwak Co</w:t>
      </w:r>
      <w:r w:rsidRPr="00043C7B">
        <w:t>ffee</w:t>
      </w:r>
    </w:p>
    <w:p w14:paraId="3B8D0C82" w14:textId="6FDBB095" w:rsidR="00674B41" w:rsidRDefault="004835CC" w:rsidP="00674B41">
      <w:pPr>
        <w:pStyle w:val="ListParagraph"/>
        <w:spacing w:line="360" w:lineRule="auto"/>
      </w:pPr>
      <w:hyperlink r:id="rId27" w:history="1">
        <w:r w:rsidR="00674B41" w:rsidRPr="009E3E38">
          <w:rPr>
            <w:rStyle w:val="Hyperlink"/>
          </w:rPr>
          <w:t>https://magazine.bluekarmasecrets.com/luwak-coffee-an-exotic-indonesian-drink/</w:t>
        </w:r>
      </w:hyperlink>
      <w:r w:rsidR="00674B41">
        <w:t xml:space="preserve"> </w:t>
      </w:r>
    </w:p>
    <w:p w14:paraId="2C267075" w14:textId="77777777" w:rsidR="00674B41" w:rsidRDefault="00674B41" w:rsidP="00674B41">
      <w:pPr>
        <w:pStyle w:val="ListParagraph"/>
        <w:numPr>
          <w:ilvl w:val="0"/>
          <w:numId w:val="21"/>
        </w:numPr>
        <w:spacing w:line="360" w:lineRule="auto"/>
      </w:pPr>
      <w:r>
        <w:t>Lemon Tea</w:t>
      </w:r>
    </w:p>
    <w:p w14:paraId="2C7252E3" w14:textId="122410D9" w:rsidR="00674B41" w:rsidRDefault="004835CC" w:rsidP="00674B41">
      <w:pPr>
        <w:pStyle w:val="ListParagraph"/>
        <w:spacing w:line="360" w:lineRule="auto"/>
      </w:pPr>
      <w:hyperlink r:id="rId28" w:history="1">
        <w:r w:rsidR="00674B41" w:rsidRPr="009E3E38">
          <w:rPr>
            <w:rStyle w:val="Hyperlink"/>
          </w:rPr>
          <w:t>https://www.tokopedia.com/warkopmbaksusy/lemon-tea-dingin</w:t>
        </w:r>
      </w:hyperlink>
    </w:p>
    <w:p w14:paraId="64444455" w14:textId="77777777" w:rsidR="00674B41" w:rsidRDefault="00674B41" w:rsidP="00674B41">
      <w:pPr>
        <w:pStyle w:val="ListParagraph"/>
        <w:numPr>
          <w:ilvl w:val="0"/>
          <w:numId w:val="21"/>
        </w:numPr>
        <w:spacing w:line="360" w:lineRule="auto"/>
      </w:pPr>
      <w:r>
        <w:t>Oreo Milkshake</w:t>
      </w:r>
    </w:p>
    <w:p w14:paraId="6DDC06E5" w14:textId="03517721" w:rsidR="00526F92" w:rsidRDefault="004835CC" w:rsidP="00F314F0">
      <w:pPr>
        <w:pStyle w:val="ListParagraph"/>
        <w:spacing w:line="360" w:lineRule="auto"/>
        <w:rPr>
          <w:rStyle w:val="Hyperlink"/>
        </w:rPr>
      </w:pPr>
      <w:hyperlink r:id="rId29" w:history="1">
        <w:r w:rsidR="0095715C" w:rsidRPr="009E3E38">
          <w:rPr>
            <w:rStyle w:val="Hyperlink"/>
          </w:rPr>
          <w:t>https://www.dapurkintamani.com/oreo-milkshake/</w:t>
        </w:r>
      </w:hyperlink>
    </w:p>
    <w:p w14:paraId="1396B037" w14:textId="7BC6D286" w:rsidR="007E6F0D" w:rsidRDefault="007E6F0D" w:rsidP="007E6F0D">
      <w:pPr>
        <w:pStyle w:val="ListParagraph"/>
        <w:numPr>
          <w:ilvl w:val="0"/>
          <w:numId w:val="21"/>
        </w:numPr>
        <w:spacing w:line="360" w:lineRule="auto"/>
      </w:pPr>
      <w:r>
        <w:t xml:space="preserve">Yellow </w:t>
      </w:r>
      <w:r w:rsidRPr="00043C7B">
        <w:t>Star</w:t>
      </w:r>
    </w:p>
    <w:p w14:paraId="14B58F77" w14:textId="5BE780C4" w:rsidR="00DA1532" w:rsidRDefault="004835CC" w:rsidP="00DA1532">
      <w:pPr>
        <w:pStyle w:val="ListParagraph"/>
        <w:spacing w:line="360" w:lineRule="auto"/>
      </w:pPr>
      <w:hyperlink r:id="rId30" w:history="1">
        <w:r w:rsidR="007E6F0D" w:rsidRPr="0082150D">
          <w:rPr>
            <w:rStyle w:val="Hyperlink"/>
          </w:rPr>
          <w:t>https://commons.wikimedia.org/wiki/File:Plain_Yellow_Star.png</w:t>
        </w:r>
      </w:hyperlink>
      <w:r w:rsidR="007E6F0D">
        <w:t xml:space="preserve"> </w:t>
      </w:r>
    </w:p>
    <w:p w14:paraId="5354C7AE" w14:textId="4097ABC2" w:rsidR="00DA1532" w:rsidRDefault="00DA1532" w:rsidP="00DA1532">
      <w:pPr>
        <w:pStyle w:val="ListParagraph"/>
        <w:numPr>
          <w:ilvl w:val="0"/>
          <w:numId w:val="21"/>
        </w:numPr>
        <w:spacing w:line="360" w:lineRule="auto"/>
      </w:pPr>
      <w:r>
        <w:t>Button</w:t>
      </w:r>
      <w:r w:rsidR="006125F7">
        <w:t xml:space="preserve"> </w:t>
      </w:r>
    </w:p>
    <w:p w14:paraId="006DAA7C" w14:textId="3F9C90F0" w:rsidR="000D7F47" w:rsidRPr="000D7F47" w:rsidRDefault="004835CC" w:rsidP="000D7F47">
      <w:pPr>
        <w:pStyle w:val="ListParagraph"/>
        <w:spacing w:line="360" w:lineRule="auto"/>
        <w:rPr>
          <w:color w:val="D2611C" w:themeColor="hyperlink"/>
          <w:u w:val="single"/>
        </w:rPr>
      </w:pPr>
      <w:hyperlink r:id="rId31" w:history="1">
        <w:r w:rsidR="00DA1532" w:rsidRPr="003919A8">
          <w:rPr>
            <w:rStyle w:val="Hyperlink"/>
          </w:rPr>
          <w:t>https://www.seekpng.com/idown/u2q8a9e6e6r5y3t4_sound-button-glossy-set-player-play-stop-pause/</w:t>
        </w:r>
      </w:hyperlink>
    </w:p>
    <w:p w14:paraId="0A31F65F" w14:textId="628458F1" w:rsidR="000D7F47" w:rsidRDefault="000D7F47" w:rsidP="000D7F47">
      <w:pPr>
        <w:pStyle w:val="ListParagraph"/>
        <w:numPr>
          <w:ilvl w:val="0"/>
          <w:numId w:val="21"/>
        </w:numPr>
        <w:spacing w:line="360" w:lineRule="auto"/>
      </w:pPr>
      <w:r>
        <w:t xml:space="preserve">Poster Grand Opening: </w:t>
      </w:r>
      <w:hyperlink r:id="rId32" w:history="1">
        <w:r w:rsidRPr="000333C9">
          <w:rPr>
            <w:rStyle w:val="Hyperlink"/>
          </w:rPr>
          <w:t>https://www.canva.com/design/DAFASjQ9_LU/U3Njvf18amwYTtWjARwqxQ/view?utm_content=DAFASjQ9_LU&amp;utm_campaign=designshare&amp;utm_medium=link2&amp;utm_source=sharebutton</w:t>
        </w:r>
      </w:hyperlink>
      <w:r>
        <w:t xml:space="preserve"> </w:t>
      </w:r>
    </w:p>
    <w:p w14:paraId="39C54B24" w14:textId="73B36B5C" w:rsidR="000D7F47" w:rsidRDefault="000D7F47" w:rsidP="000D7F47">
      <w:pPr>
        <w:pStyle w:val="ListParagraph"/>
        <w:numPr>
          <w:ilvl w:val="0"/>
          <w:numId w:val="21"/>
        </w:numPr>
        <w:spacing w:line="360" w:lineRule="auto"/>
      </w:pPr>
      <w:r>
        <w:lastRenderedPageBreak/>
        <w:t xml:space="preserve">Poster Membership Discount: </w:t>
      </w:r>
      <w:hyperlink r:id="rId33" w:history="1">
        <w:r w:rsidRPr="000333C9">
          <w:rPr>
            <w:rStyle w:val="Hyperlink"/>
          </w:rPr>
          <w:t>https://www.canva.com/design/DAFASvmX4x0/jIm2BZy6UAWZbx88Fp6-dQ/view?utm_content=DAFASvmX4x0&amp;utm_campaign=designshare&amp;utm_medium=link2&amp;utm_source=sharebutton</w:t>
        </w:r>
      </w:hyperlink>
      <w:r>
        <w:t xml:space="preserve"> </w:t>
      </w:r>
    </w:p>
    <w:p w14:paraId="60E084FF" w14:textId="76692A29" w:rsidR="000D7F47" w:rsidRDefault="000D7F47" w:rsidP="000D7F47">
      <w:pPr>
        <w:pStyle w:val="ListParagraph"/>
        <w:numPr>
          <w:ilvl w:val="0"/>
          <w:numId w:val="21"/>
        </w:numPr>
        <w:spacing w:line="360" w:lineRule="auto"/>
      </w:pPr>
      <w:r>
        <w:t xml:space="preserve">Poster Buy 1 Get 1: </w:t>
      </w:r>
      <w:hyperlink r:id="rId34" w:history="1">
        <w:r w:rsidRPr="000333C9">
          <w:rPr>
            <w:rStyle w:val="Hyperlink"/>
          </w:rPr>
          <w:t>https://www.canva.com/design/DAFASvmX4x0/jIm2BZy6UAWZbx88Fp6-dQ/view?utm_content=DAFASvmX4x0&amp;utm_campaign=designshare&amp;utm_medium=link2&amp;utm_source=sharebutton</w:t>
        </w:r>
      </w:hyperlink>
      <w:r>
        <w:t xml:space="preserve"> </w:t>
      </w:r>
    </w:p>
    <w:p w14:paraId="2A28AF68" w14:textId="01EC556F" w:rsidR="000D7F47" w:rsidRDefault="000D7F47" w:rsidP="000D7F47">
      <w:pPr>
        <w:pStyle w:val="ListParagraph"/>
        <w:numPr>
          <w:ilvl w:val="0"/>
          <w:numId w:val="21"/>
        </w:numPr>
        <w:spacing w:line="360" w:lineRule="auto"/>
      </w:pPr>
      <w:r>
        <w:t xml:space="preserve">Poster Breakfast: </w:t>
      </w:r>
      <w:hyperlink r:id="rId35" w:history="1">
        <w:r w:rsidRPr="000333C9">
          <w:rPr>
            <w:rStyle w:val="Hyperlink"/>
          </w:rPr>
          <w:t>https://www.canva.com/design/DAFA1iiZ26Y/3OhHh87AnkWnq1aqcR3ZtQ/view?utm_content=DAFA1iiZ26Y&amp;utm_campaign=designshare&amp;utm_medium=link2&amp;utm_source=sharebutton</w:t>
        </w:r>
      </w:hyperlink>
      <w:r>
        <w:t xml:space="preserve"> </w:t>
      </w:r>
    </w:p>
    <w:p w14:paraId="377F0B1F" w14:textId="669CCF3B" w:rsidR="000D7F47" w:rsidRDefault="000D7F47" w:rsidP="000D7F47">
      <w:pPr>
        <w:pStyle w:val="ListParagraph"/>
        <w:numPr>
          <w:ilvl w:val="0"/>
          <w:numId w:val="21"/>
        </w:numPr>
        <w:spacing w:line="360" w:lineRule="auto"/>
      </w:pPr>
      <w:r>
        <w:t xml:space="preserve">Poster Barista Workshop: </w:t>
      </w:r>
    </w:p>
    <w:p w14:paraId="75DE00D2" w14:textId="121E903B" w:rsidR="000D7F47" w:rsidRDefault="004835CC" w:rsidP="000D7F47">
      <w:pPr>
        <w:pStyle w:val="ListParagraph"/>
        <w:spacing w:line="360" w:lineRule="auto"/>
      </w:pPr>
      <w:hyperlink r:id="rId36" w:history="1">
        <w:r w:rsidR="000D7F47" w:rsidRPr="000333C9">
          <w:rPr>
            <w:rStyle w:val="Hyperlink"/>
          </w:rPr>
          <w:t>https://www.canva.com/design/DAFASs2kNgw/tlkyx-1D3Iek_2P3YGqJtQ/view?utm_content=DAFASs2kNgw&amp;utm_campaign=designshare&amp;utm_medium=link2&amp;utm_source=sharebutton</w:t>
        </w:r>
      </w:hyperlink>
      <w:r w:rsidR="000D7F47">
        <w:t xml:space="preserve"> </w:t>
      </w:r>
    </w:p>
    <w:p w14:paraId="60D26289" w14:textId="2FF63868" w:rsidR="000D7F47" w:rsidRDefault="000D7F47" w:rsidP="000D7F47">
      <w:pPr>
        <w:pStyle w:val="ListParagraph"/>
        <w:numPr>
          <w:ilvl w:val="0"/>
          <w:numId w:val="21"/>
        </w:numPr>
        <w:spacing w:line="360" w:lineRule="auto"/>
      </w:pPr>
      <w:r>
        <w:t xml:space="preserve">Poster Board Game Night: </w:t>
      </w:r>
      <w:hyperlink r:id="rId37" w:history="1">
        <w:r w:rsidRPr="000333C9">
          <w:rPr>
            <w:rStyle w:val="Hyperlink"/>
          </w:rPr>
          <w:t>https://www.canva.com/design/DAFAaiSyt38/RSZXTfjRSscXS6-MqJCY9A/view?utm_content=DAFAaiSyt38&amp;utm_campaign=designshare&amp;utm_medium=link2&amp;utm_source=sharebutton</w:t>
        </w:r>
      </w:hyperlink>
      <w:r>
        <w:t xml:space="preserve"> </w:t>
      </w:r>
    </w:p>
    <w:p w14:paraId="021B117E" w14:textId="6DF75ED4" w:rsidR="000D7F47" w:rsidRDefault="000D7F47" w:rsidP="000D7F47">
      <w:pPr>
        <w:pStyle w:val="ListParagraph"/>
        <w:numPr>
          <w:ilvl w:val="0"/>
          <w:numId w:val="21"/>
        </w:numPr>
        <w:spacing w:line="360" w:lineRule="auto"/>
      </w:pPr>
      <w:r>
        <w:t xml:space="preserve">Poster Live Music: </w:t>
      </w:r>
      <w:hyperlink r:id="rId38" w:history="1">
        <w:r w:rsidRPr="000333C9">
          <w:rPr>
            <w:rStyle w:val="Hyperlink"/>
          </w:rPr>
          <w:t>https://www.canva.com/design/DAFAajGDsSE/46PkoDovgEROhst2_dTJSw/view?utm_content=DAFAajGDsSE&amp;utm_campaign=designshare&amp;utm_medium=link2&amp;utm_source=sharebutton</w:t>
        </w:r>
      </w:hyperlink>
      <w:r>
        <w:t xml:space="preserve"> </w:t>
      </w:r>
    </w:p>
    <w:p w14:paraId="6FBB89D0" w14:textId="77777777" w:rsidR="000D7F47" w:rsidRDefault="000D7F47" w:rsidP="000D7F47">
      <w:pPr>
        <w:pStyle w:val="ListParagraph"/>
        <w:numPr>
          <w:ilvl w:val="0"/>
          <w:numId w:val="21"/>
        </w:numPr>
        <w:spacing w:line="360" w:lineRule="auto"/>
      </w:pPr>
      <w:r>
        <w:t xml:space="preserve">Poster Watch Party: </w:t>
      </w:r>
    </w:p>
    <w:p w14:paraId="147AE800" w14:textId="53F1ED2A" w:rsidR="000D7F47" w:rsidRDefault="004835CC" w:rsidP="000D7F47">
      <w:pPr>
        <w:pStyle w:val="ListParagraph"/>
        <w:numPr>
          <w:ilvl w:val="0"/>
          <w:numId w:val="21"/>
        </w:numPr>
        <w:spacing w:line="360" w:lineRule="auto"/>
      </w:pPr>
      <w:hyperlink r:id="rId39" w:history="1">
        <w:r w:rsidR="000D7F47" w:rsidRPr="000333C9">
          <w:rPr>
            <w:rStyle w:val="Hyperlink"/>
          </w:rPr>
          <w:t>https://www.canva.com/design/DAFA1q6Lz-M/y0uQSz4RrjRun_coP7N16Q/view?utm_content=DAFA1q6Lz-M&amp;utm_campaign=designshare&amp;utm_medium=link2&amp;utm_source=sharebutton</w:t>
        </w:r>
      </w:hyperlink>
      <w:r w:rsidR="000D7F47">
        <w:t xml:space="preserve"> </w:t>
      </w:r>
    </w:p>
    <w:p w14:paraId="78740CEC" w14:textId="77777777" w:rsidR="000D7F47" w:rsidRDefault="000D7F47" w:rsidP="00F314F0">
      <w:pPr>
        <w:pStyle w:val="ListParagraph"/>
        <w:spacing w:line="360" w:lineRule="auto"/>
        <w:rPr>
          <w:rStyle w:val="Hyperlink"/>
        </w:rPr>
      </w:pPr>
    </w:p>
    <w:p w14:paraId="5DFCE25B" w14:textId="77777777" w:rsidR="005C63E5" w:rsidRDefault="005C63E5" w:rsidP="00F314F0">
      <w:pPr>
        <w:pStyle w:val="ListParagraph"/>
        <w:spacing w:line="360" w:lineRule="auto"/>
      </w:pPr>
    </w:p>
    <w:p w14:paraId="729B7D0A" w14:textId="140E1052" w:rsidR="00F314F0" w:rsidRPr="006125F7" w:rsidRDefault="00F314F0" w:rsidP="006125F7">
      <w:pPr>
        <w:pStyle w:val="ListParagraph"/>
        <w:spacing w:line="360" w:lineRule="auto"/>
        <w:rPr>
          <w:b/>
          <w:bCs/>
          <w:sz w:val="28"/>
          <w:szCs w:val="28"/>
        </w:rPr>
      </w:pPr>
      <w:r w:rsidRPr="002521F0">
        <w:rPr>
          <w:b/>
          <w:bCs/>
          <w:sz w:val="28"/>
          <w:szCs w:val="28"/>
        </w:rPr>
        <w:t xml:space="preserve">Asset </w:t>
      </w:r>
      <w:r w:rsidR="00281970">
        <w:rPr>
          <w:b/>
          <w:bCs/>
          <w:sz w:val="28"/>
          <w:szCs w:val="28"/>
        </w:rPr>
        <w:t>V</w:t>
      </w:r>
      <w:r w:rsidRPr="006125F7">
        <w:rPr>
          <w:b/>
          <w:bCs/>
          <w:sz w:val="28"/>
          <w:szCs w:val="28"/>
        </w:rPr>
        <w:t>ideo</w:t>
      </w:r>
      <w:r w:rsidR="006125F7">
        <w:rPr>
          <w:b/>
          <w:bCs/>
          <w:sz w:val="28"/>
          <w:szCs w:val="28"/>
        </w:rPr>
        <w:t xml:space="preserve"> yang kami gunakan</w:t>
      </w:r>
      <w:r w:rsidR="003B7A56" w:rsidRPr="006125F7">
        <w:rPr>
          <w:b/>
          <w:bCs/>
          <w:sz w:val="28"/>
          <w:szCs w:val="28"/>
        </w:rPr>
        <w:t>:</w:t>
      </w:r>
    </w:p>
    <w:p w14:paraId="5218F007" w14:textId="77777777" w:rsidR="00F314F0" w:rsidRDefault="00F314F0" w:rsidP="00F314F0">
      <w:pPr>
        <w:pStyle w:val="ListParagraph"/>
        <w:numPr>
          <w:ilvl w:val="0"/>
          <w:numId w:val="21"/>
        </w:numPr>
        <w:spacing w:line="360" w:lineRule="auto"/>
      </w:pPr>
      <w:r>
        <w:t>Video Trailer</w:t>
      </w:r>
    </w:p>
    <w:p w14:paraId="21BD1F13" w14:textId="180A9631" w:rsidR="00F314F0" w:rsidRDefault="004835CC" w:rsidP="00F314F0">
      <w:pPr>
        <w:pStyle w:val="ListParagraph"/>
        <w:spacing w:line="360" w:lineRule="auto"/>
      </w:pPr>
      <w:hyperlink r:id="rId40" w:history="1">
        <w:r w:rsidR="00F314F0" w:rsidRPr="0082150D">
          <w:rPr>
            <w:rStyle w:val="Hyperlink"/>
          </w:rPr>
          <w:t>https://www.youtube.com/watch?v=DBEIfYc2C3A&amp;ab_channel=TimoSell</w:t>
        </w:r>
      </w:hyperlink>
      <w:r w:rsidR="00F314F0">
        <w:t xml:space="preserve"> </w:t>
      </w:r>
    </w:p>
    <w:p w14:paraId="69308C32" w14:textId="77777777" w:rsidR="005C63E5" w:rsidRDefault="005C63E5" w:rsidP="00F314F0">
      <w:pPr>
        <w:pStyle w:val="ListParagraph"/>
        <w:spacing w:line="360" w:lineRule="auto"/>
      </w:pPr>
    </w:p>
    <w:p w14:paraId="6F5DF045" w14:textId="3BAA2352" w:rsidR="00F314F0" w:rsidRPr="002521F0" w:rsidRDefault="00F314F0" w:rsidP="00F314F0">
      <w:pPr>
        <w:pStyle w:val="ListParagraph"/>
        <w:spacing w:line="360" w:lineRule="auto"/>
        <w:rPr>
          <w:b/>
          <w:bCs/>
          <w:sz w:val="28"/>
          <w:szCs w:val="28"/>
        </w:rPr>
      </w:pPr>
      <w:r w:rsidRPr="002521F0">
        <w:rPr>
          <w:b/>
          <w:bCs/>
          <w:sz w:val="28"/>
          <w:szCs w:val="28"/>
        </w:rPr>
        <w:lastRenderedPageBreak/>
        <w:t xml:space="preserve">Asset </w:t>
      </w:r>
      <w:r w:rsidR="00281970">
        <w:rPr>
          <w:b/>
          <w:bCs/>
          <w:sz w:val="28"/>
          <w:szCs w:val="28"/>
        </w:rPr>
        <w:t>M</w:t>
      </w:r>
      <w:r w:rsidR="006125F7">
        <w:rPr>
          <w:b/>
          <w:bCs/>
          <w:sz w:val="28"/>
          <w:szCs w:val="28"/>
        </w:rPr>
        <w:t>usik yang kami gunakan</w:t>
      </w:r>
      <w:r w:rsidR="003B7A56">
        <w:rPr>
          <w:b/>
          <w:bCs/>
          <w:sz w:val="28"/>
          <w:szCs w:val="28"/>
        </w:rPr>
        <w:t>:</w:t>
      </w:r>
    </w:p>
    <w:p w14:paraId="01D77524" w14:textId="77777777" w:rsidR="00F314F0" w:rsidRDefault="00F314F0" w:rsidP="00F314F0">
      <w:pPr>
        <w:pStyle w:val="ListParagraph"/>
        <w:numPr>
          <w:ilvl w:val="0"/>
          <w:numId w:val="21"/>
        </w:numPr>
        <w:spacing w:line="360" w:lineRule="auto"/>
      </w:pPr>
      <w:r>
        <w:t>Background Music</w:t>
      </w:r>
    </w:p>
    <w:p w14:paraId="35B2601E" w14:textId="0FC56B57" w:rsidR="00443BDD" w:rsidRDefault="004835CC" w:rsidP="00F314F0">
      <w:pPr>
        <w:pStyle w:val="ListParagraph"/>
        <w:spacing w:line="360" w:lineRule="auto"/>
        <w:rPr>
          <w:rStyle w:val="Hyperlink"/>
        </w:rPr>
      </w:pPr>
      <w:hyperlink r:id="rId41" w:history="1">
        <w:r w:rsidR="00F314F0" w:rsidRPr="0082150D">
          <w:rPr>
            <w:rStyle w:val="Hyperlink"/>
          </w:rPr>
          <w:t>https://www.youtube.com/watch?v=APKomDnamqE&amp;ab_channel=RelaxingLofiBeats</w:t>
        </w:r>
      </w:hyperlink>
    </w:p>
    <w:p w14:paraId="23B3B376" w14:textId="77777777" w:rsidR="00F314F0" w:rsidRPr="00682E72" w:rsidRDefault="00F314F0" w:rsidP="00F314F0">
      <w:pPr>
        <w:pStyle w:val="ListParagraph"/>
        <w:spacing w:line="360" w:lineRule="auto"/>
      </w:pPr>
    </w:p>
    <w:p w14:paraId="707473ED" w14:textId="30A4BEE6" w:rsidR="00682E72" w:rsidRPr="00682E72" w:rsidRDefault="00682E72" w:rsidP="00A60661">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Group Member</w:t>
      </w:r>
    </w:p>
    <w:p w14:paraId="06460C66" w14:textId="0629B4FB" w:rsidR="002F5E84" w:rsidRDefault="00A81038" w:rsidP="00A60661">
      <w:pPr>
        <w:pStyle w:val="ListParagraph"/>
        <w:numPr>
          <w:ilvl w:val="0"/>
          <w:numId w:val="22"/>
        </w:numPr>
        <w:spacing w:line="360" w:lineRule="auto"/>
      </w:pPr>
      <w:r>
        <w:t>&lt;</w:t>
      </w:r>
      <w:r w:rsidR="00443BDD" w:rsidRPr="00443BDD">
        <w:t>2440036724</w:t>
      </w:r>
      <w:r>
        <w:t>&gt; – &lt;</w:t>
      </w:r>
      <w:r w:rsidR="004E7AD4" w:rsidRPr="004E7AD4">
        <w:t>Bryan Hanuga</w:t>
      </w:r>
      <w:r>
        <w:t>&gt;</w:t>
      </w:r>
    </w:p>
    <w:p w14:paraId="4DC65843" w14:textId="5A3612F4" w:rsidR="002F5E84" w:rsidRDefault="002F5E84" w:rsidP="00A60661">
      <w:pPr>
        <w:pStyle w:val="ListParagraph"/>
        <w:numPr>
          <w:ilvl w:val="0"/>
          <w:numId w:val="22"/>
        </w:numPr>
        <w:spacing w:line="360" w:lineRule="auto"/>
      </w:pPr>
      <w:r>
        <w:t>&lt;</w:t>
      </w:r>
      <w:r w:rsidR="00443BDD" w:rsidRPr="00443BDD">
        <w:t>2440019371</w:t>
      </w:r>
      <w:r>
        <w:t>&gt; – &lt;</w:t>
      </w:r>
      <w:r w:rsidR="004E7AD4" w:rsidRPr="004E7AD4">
        <w:t>Ronald Richie Huang</w:t>
      </w:r>
      <w:r>
        <w:t>&gt;</w:t>
      </w:r>
    </w:p>
    <w:p w14:paraId="040070FD" w14:textId="627F146A" w:rsidR="002F5E84" w:rsidRDefault="002F5E84" w:rsidP="00A60661">
      <w:pPr>
        <w:pStyle w:val="ListParagraph"/>
        <w:numPr>
          <w:ilvl w:val="0"/>
          <w:numId w:val="22"/>
        </w:numPr>
        <w:spacing w:line="360" w:lineRule="auto"/>
      </w:pPr>
      <w:r>
        <w:t>&lt;</w:t>
      </w:r>
      <w:r w:rsidR="00443BDD" w:rsidRPr="00443BDD">
        <w:t>2440008821</w:t>
      </w:r>
      <w:r>
        <w:t>&gt; – &lt;</w:t>
      </w:r>
      <w:r w:rsidR="004E7AD4" w:rsidRPr="004E7AD4">
        <w:t>Ernest Christca Malvinprabowo Markus</w:t>
      </w:r>
      <w:r>
        <w:t>&gt;</w:t>
      </w:r>
    </w:p>
    <w:p w14:paraId="26DF70A3" w14:textId="0150677B" w:rsidR="00842715" w:rsidRPr="00682E72" w:rsidRDefault="002F5E84" w:rsidP="00A60661">
      <w:pPr>
        <w:pStyle w:val="ListParagraph"/>
        <w:numPr>
          <w:ilvl w:val="0"/>
          <w:numId w:val="22"/>
        </w:numPr>
        <w:spacing w:line="360" w:lineRule="auto"/>
      </w:pPr>
      <w:r>
        <w:t>&lt;</w:t>
      </w:r>
      <w:r w:rsidR="004E7AD4" w:rsidRPr="004E7AD4">
        <w:t>2440014534</w:t>
      </w:r>
      <w:r>
        <w:t>&gt; – &lt;</w:t>
      </w:r>
      <w:r w:rsidR="004E7AD4" w:rsidRPr="004E7AD4">
        <w:t>Kenz</w:t>
      </w:r>
      <w:r>
        <w:t>&gt;</w:t>
      </w:r>
    </w:p>
    <w:sectPr w:rsidR="00842715" w:rsidRPr="00682E72" w:rsidSect="00DF2179">
      <w:headerReference w:type="default" r:id="rId42"/>
      <w:footerReference w:type="default" r:id="rId43"/>
      <w:headerReference w:type="first" r:id="rId44"/>
      <w:footerReference w:type="first" r:id="rId45"/>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292A3" w14:textId="77777777" w:rsidR="004835CC" w:rsidRDefault="004835CC" w:rsidP="00273E4A">
      <w:r>
        <w:separator/>
      </w:r>
    </w:p>
  </w:endnote>
  <w:endnote w:type="continuationSeparator" w:id="0">
    <w:p w14:paraId="2DD691CF" w14:textId="77777777" w:rsidR="004835CC" w:rsidRDefault="004835CC"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EF012" w14:textId="77777777" w:rsidR="004835CC" w:rsidRDefault="004835CC" w:rsidP="00273E4A">
      <w:r>
        <w:separator/>
      </w:r>
    </w:p>
  </w:footnote>
  <w:footnote w:type="continuationSeparator" w:id="0">
    <w:p w14:paraId="47688F00" w14:textId="77777777" w:rsidR="004835CC" w:rsidRDefault="004835CC"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7"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8"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1"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63230F94"/>
    <w:multiLevelType w:val="hybridMultilevel"/>
    <w:tmpl w:val="DD60455C"/>
    <w:lvl w:ilvl="0" w:tplc="765C34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7" w15:restartNumberingAfterBreak="0">
    <w:nsid w:val="7027553E"/>
    <w:multiLevelType w:val="hybridMultilevel"/>
    <w:tmpl w:val="D0A866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9"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488719472">
    <w:abstractNumId w:val="2"/>
  </w:num>
  <w:num w:numId="2" w16cid:durableId="1952861754">
    <w:abstractNumId w:val="10"/>
  </w:num>
  <w:num w:numId="3" w16cid:durableId="197591154">
    <w:abstractNumId w:val="13"/>
  </w:num>
  <w:num w:numId="4" w16cid:durableId="2141535748">
    <w:abstractNumId w:val="11"/>
  </w:num>
  <w:num w:numId="5" w16cid:durableId="700012653">
    <w:abstractNumId w:val="19"/>
  </w:num>
  <w:num w:numId="6" w16cid:durableId="839853341">
    <w:abstractNumId w:val="12"/>
  </w:num>
  <w:num w:numId="7" w16cid:durableId="472335848">
    <w:abstractNumId w:val="20"/>
  </w:num>
  <w:num w:numId="8" w16cid:durableId="141579637">
    <w:abstractNumId w:val="0"/>
  </w:num>
  <w:num w:numId="9" w16cid:durableId="77677227">
    <w:abstractNumId w:val="4"/>
  </w:num>
  <w:num w:numId="10" w16cid:durableId="2009602269">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84559500">
    <w:abstractNumId w:val="2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2141843">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54817297">
    <w:abstractNumId w:val="16"/>
  </w:num>
  <w:num w:numId="14" w16cid:durableId="1144196217">
    <w:abstractNumId w:val="6"/>
  </w:num>
  <w:num w:numId="15" w16cid:durableId="1638073368">
    <w:abstractNumId w:val="3"/>
  </w:num>
  <w:num w:numId="16" w16cid:durableId="2085565519">
    <w:abstractNumId w:val="18"/>
  </w:num>
  <w:num w:numId="17" w16cid:durableId="739593874">
    <w:abstractNumId w:val="1"/>
  </w:num>
  <w:num w:numId="18" w16cid:durableId="112210506">
    <w:abstractNumId w:val="14"/>
  </w:num>
  <w:num w:numId="19" w16cid:durableId="1932464362">
    <w:abstractNumId w:val="5"/>
  </w:num>
  <w:num w:numId="20" w16cid:durableId="341736298">
    <w:abstractNumId w:val="17"/>
  </w:num>
  <w:num w:numId="21" w16cid:durableId="1946307300">
    <w:abstractNumId w:val="9"/>
  </w:num>
  <w:num w:numId="22" w16cid:durableId="645815984">
    <w:abstractNumId w:val="8"/>
  </w:num>
  <w:num w:numId="23" w16cid:durableId="10534577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F10"/>
    <w:rsid w:val="00043C7B"/>
    <w:rsid w:val="00051154"/>
    <w:rsid w:val="00054DF7"/>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3015"/>
    <w:rsid w:val="000D7F47"/>
    <w:rsid w:val="000E04CB"/>
    <w:rsid w:val="000E4571"/>
    <w:rsid w:val="000F057A"/>
    <w:rsid w:val="000F1262"/>
    <w:rsid w:val="000F1EBF"/>
    <w:rsid w:val="000F3EB6"/>
    <w:rsid w:val="000F7CFC"/>
    <w:rsid w:val="000F7FC6"/>
    <w:rsid w:val="0011255C"/>
    <w:rsid w:val="001128D4"/>
    <w:rsid w:val="001142C6"/>
    <w:rsid w:val="00117203"/>
    <w:rsid w:val="00122BC2"/>
    <w:rsid w:val="0012587E"/>
    <w:rsid w:val="00126822"/>
    <w:rsid w:val="00131DAA"/>
    <w:rsid w:val="00136316"/>
    <w:rsid w:val="00141764"/>
    <w:rsid w:val="00145C2E"/>
    <w:rsid w:val="00150E94"/>
    <w:rsid w:val="00151847"/>
    <w:rsid w:val="001528F1"/>
    <w:rsid w:val="0015698F"/>
    <w:rsid w:val="00161C2D"/>
    <w:rsid w:val="00162051"/>
    <w:rsid w:val="00162D6A"/>
    <w:rsid w:val="0018267A"/>
    <w:rsid w:val="00183F26"/>
    <w:rsid w:val="00184BD8"/>
    <w:rsid w:val="00185EC6"/>
    <w:rsid w:val="00195493"/>
    <w:rsid w:val="001955A6"/>
    <w:rsid w:val="001A12E2"/>
    <w:rsid w:val="001A300E"/>
    <w:rsid w:val="001B1049"/>
    <w:rsid w:val="001B1583"/>
    <w:rsid w:val="001B3A2E"/>
    <w:rsid w:val="001B70B3"/>
    <w:rsid w:val="001D339D"/>
    <w:rsid w:val="001D4810"/>
    <w:rsid w:val="001D71C4"/>
    <w:rsid w:val="001E07CD"/>
    <w:rsid w:val="001E4042"/>
    <w:rsid w:val="001E637E"/>
    <w:rsid w:val="001E7ABE"/>
    <w:rsid w:val="001F0084"/>
    <w:rsid w:val="001F045F"/>
    <w:rsid w:val="001F0925"/>
    <w:rsid w:val="001F2E40"/>
    <w:rsid w:val="001F4CA9"/>
    <w:rsid w:val="001F64B6"/>
    <w:rsid w:val="00204C2A"/>
    <w:rsid w:val="00213499"/>
    <w:rsid w:val="00213FF7"/>
    <w:rsid w:val="00220E2F"/>
    <w:rsid w:val="00224780"/>
    <w:rsid w:val="00227331"/>
    <w:rsid w:val="00235C36"/>
    <w:rsid w:val="002376FA"/>
    <w:rsid w:val="002416CB"/>
    <w:rsid w:val="002521F0"/>
    <w:rsid w:val="00255AB6"/>
    <w:rsid w:val="002616BD"/>
    <w:rsid w:val="002663F9"/>
    <w:rsid w:val="00271651"/>
    <w:rsid w:val="00271DA0"/>
    <w:rsid w:val="00272EAA"/>
    <w:rsid w:val="00273E4A"/>
    <w:rsid w:val="00277AB5"/>
    <w:rsid w:val="00281799"/>
    <w:rsid w:val="00281970"/>
    <w:rsid w:val="00283D86"/>
    <w:rsid w:val="002841B3"/>
    <w:rsid w:val="00285169"/>
    <w:rsid w:val="002956DC"/>
    <w:rsid w:val="00296BED"/>
    <w:rsid w:val="00296DA6"/>
    <w:rsid w:val="002A07C0"/>
    <w:rsid w:val="002A138B"/>
    <w:rsid w:val="002A187A"/>
    <w:rsid w:val="002A3F69"/>
    <w:rsid w:val="002A66E0"/>
    <w:rsid w:val="002B00F2"/>
    <w:rsid w:val="002B05F9"/>
    <w:rsid w:val="002B7CDD"/>
    <w:rsid w:val="002C0D4B"/>
    <w:rsid w:val="002C19A7"/>
    <w:rsid w:val="002C3AC5"/>
    <w:rsid w:val="002C4BAA"/>
    <w:rsid w:val="002C7FC0"/>
    <w:rsid w:val="002D1472"/>
    <w:rsid w:val="002D3EE0"/>
    <w:rsid w:val="002D443A"/>
    <w:rsid w:val="002D7F31"/>
    <w:rsid w:val="002E3324"/>
    <w:rsid w:val="002E5B8F"/>
    <w:rsid w:val="002F11B8"/>
    <w:rsid w:val="002F5E84"/>
    <w:rsid w:val="003002A2"/>
    <w:rsid w:val="00305136"/>
    <w:rsid w:val="003054E4"/>
    <w:rsid w:val="003143E7"/>
    <w:rsid w:val="00320C87"/>
    <w:rsid w:val="00321362"/>
    <w:rsid w:val="003221A8"/>
    <w:rsid w:val="00323347"/>
    <w:rsid w:val="00332F14"/>
    <w:rsid w:val="003422D3"/>
    <w:rsid w:val="003432E6"/>
    <w:rsid w:val="003439D3"/>
    <w:rsid w:val="00360DBE"/>
    <w:rsid w:val="0036420F"/>
    <w:rsid w:val="0036669F"/>
    <w:rsid w:val="00366844"/>
    <w:rsid w:val="003717D0"/>
    <w:rsid w:val="00372267"/>
    <w:rsid w:val="0037553B"/>
    <w:rsid w:val="003772D1"/>
    <w:rsid w:val="00377828"/>
    <w:rsid w:val="003817D9"/>
    <w:rsid w:val="0038376D"/>
    <w:rsid w:val="003840E1"/>
    <w:rsid w:val="00384C7B"/>
    <w:rsid w:val="00387D06"/>
    <w:rsid w:val="00393AA2"/>
    <w:rsid w:val="0039428B"/>
    <w:rsid w:val="00395951"/>
    <w:rsid w:val="00397983"/>
    <w:rsid w:val="003A1788"/>
    <w:rsid w:val="003B167D"/>
    <w:rsid w:val="003B1D05"/>
    <w:rsid w:val="003B27CC"/>
    <w:rsid w:val="003B3202"/>
    <w:rsid w:val="003B5F77"/>
    <w:rsid w:val="003B7A56"/>
    <w:rsid w:val="003C07AD"/>
    <w:rsid w:val="003C0A29"/>
    <w:rsid w:val="003C0C2D"/>
    <w:rsid w:val="003C1811"/>
    <w:rsid w:val="003C1CE6"/>
    <w:rsid w:val="003C2593"/>
    <w:rsid w:val="003C7BCC"/>
    <w:rsid w:val="003D7084"/>
    <w:rsid w:val="003E11F6"/>
    <w:rsid w:val="003E41B3"/>
    <w:rsid w:val="003E42AE"/>
    <w:rsid w:val="003E5258"/>
    <w:rsid w:val="003E75E6"/>
    <w:rsid w:val="003F139E"/>
    <w:rsid w:val="003F34E7"/>
    <w:rsid w:val="003F71D2"/>
    <w:rsid w:val="00400989"/>
    <w:rsid w:val="004074A1"/>
    <w:rsid w:val="00420AFF"/>
    <w:rsid w:val="00422134"/>
    <w:rsid w:val="00431B6F"/>
    <w:rsid w:val="00432778"/>
    <w:rsid w:val="00434074"/>
    <w:rsid w:val="00434FFC"/>
    <w:rsid w:val="00441061"/>
    <w:rsid w:val="00441500"/>
    <w:rsid w:val="004417DB"/>
    <w:rsid w:val="00443BDD"/>
    <w:rsid w:val="00445A79"/>
    <w:rsid w:val="00446550"/>
    <w:rsid w:val="00446D31"/>
    <w:rsid w:val="0045325D"/>
    <w:rsid w:val="004564E4"/>
    <w:rsid w:val="004633AF"/>
    <w:rsid w:val="0046440B"/>
    <w:rsid w:val="00470964"/>
    <w:rsid w:val="004716A8"/>
    <w:rsid w:val="004733C1"/>
    <w:rsid w:val="00481640"/>
    <w:rsid w:val="004835CC"/>
    <w:rsid w:val="00490F59"/>
    <w:rsid w:val="00494E4C"/>
    <w:rsid w:val="00495AF1"/>
    <w:rsid w:val="004978B7"/>
    <w:rsid w:val="004A1701"/>
    <w:rsid w:val="004A6F1F"/>
    <w:rsid w:val="004B11E3"/>
    <w:rsid w:val="004B47B5"/>
    <w:rsid w:val="004B6AFE"/>
    <w:rsid w:val="004B6DCA"/>
    <w:rsid w:val="004B74EC"/>
    <w:rsid w:val="004C0F0C"/>
    <w:rsid w:val="004D176C"/>
    <w:rsid w:val="004D2426"/>
    <w:rsid w:val="004D53EE"/>
    <w:rsid w:val="004E4AB1"/>
    <w:rsid w:val="004E7352"/>
    <w:rsid w:val="004E7AD4"/>
    <w:rsid w:val="00502551"/>
    <w:rsid w:val="00520E03"/>
    <w:rsid w:val="005256D6"/>
    <w:rsid w:val="00526F92"/>
    <w:rsid w:val="005314B7"/>
    <w:rsid w:val="00535DA7"/>
    <w:rsid w:val="00542033"/>
    <w:rsid w:val="00542B40"/>
    <w:rsid w:val="005447D7"/>
    <w:rsid w:val="00545FF2"/>
    <w:rsid w:val="0055410B"/>
    <w:rsid w:val="00555CA0"/>
    <w:rsid w:val="00555FF9"/>
    <w:rsid w:val="005560C0"/>
    <w:rsid w:val="00556721"/>
    <w:rsid w:val="00556E41"/>
    <w:rsid w:val="0056256C"/>
    <w:rsid w:val="00571B72"/>
    <w:rsid w:val="005751E4"/>
    <w:rsid w:val="0057588E"/>
    <w:rsid w:val="00582417"/>
    <w:rsid w:val="00582E4C"/>
    <w:rsid w:val="0059214E"/>
    <w:rsid w:val="0059267F"/>
    <w:rsid w:val="005A072D"/>
    <w:rsid w:val="005A30CE"/>
    <w:rsid w:val="005A32DD"/>
    <w:rsid w:val="005B07D4"/>
    <w:rsid w:val="005B1AC7"/>
    <w:rsid w:val="005B3392"/>
    <w:rsid w:val="005B66A9"/>
    <w:rsid w:val="005C156C"/>
    <w:rsid w:val="005C19B6"/>
    <w:rsid w:val="005C4B2F"/>
    <w:rsid w:val="005C63E5"/>
    <w:rsid w:val="005C6F84"/>
    <w:rsid w:val="005D0782"/>
    <w:rsid w:val="005D614B"/>
    <w:rsid w:val="005E48D4"/>
    <w:rsid w:val="005E6C5D"/>
    <w:rsid w:val="005E74DB"/>
    <w:rsid w:val="005F3EBF"/>
    <w:rsid w:val="005F47E6"/>
    <w:rsid w:val="005F4C70"/>
    <w:rsid w:val="005F794B"/>
    <w:rsid w:val="005F7FAB"/>
    <w:rsid w:val="0060201C"/>
    <w:rsid w:val="006022A5"/>
    <w:rsid w:val="0060486C"/>
    <w:rsid w:val="00612204"/>
    <w:rsid w:val="006125F7"/>
    <w:rsid w:val="006234AD"/>
    <w:rsid w:val="00624367"/>
    <w:rsid w:val="00635EE5"/>
    <w:rsid w:val="00636A70"/>
    <w:rsid w:val="00643F75"/>
    <w:rsid w:val="0066174E"/>
    <w:rsid w:val="00664137"/>
    <w:rsid w:val="00672ADB"/>
    <w:rsid w:val="0067443D"/>
    <w:rsid w:val="00674B41"/>
    <w:rsid w:val="006769D8"/>
    <w:rsid w:val="00677A45"/>
    <w:rsid w:val="00677D02"/>
    <w:rsid w:val="00682E72"/>
    <w:rsid w:val="00683E30"/>
    <w:rsid w:val="00695DD8"/>
    <w:rsid w:val="006A603D"/>
    <w:rsid w:val="006B19E8"/>
    <w:rsid w:val="006B271E"/>
    <w:rsid w:val="006C00FE"/>
    <w:rsid w:val="006D2233"/>
    <w:rsid w:val="006D36BC"/>
    <w:rsid w:val="006D40B0"/>
    <w:rsid w:val="006D49E7"/>
    <w:rsid w:val="006F4D80"/>
    <w:rsid w:val="00701ECA"/>
    <w:rsid w:val="00720962"/>
    <w:rsid w:val="00720DD4"/>
    <w:rsid w:val="0072245D"/>
    <w:rsid w:val="0073481B"/>
    <w:rsid w:val="00736180"/>
    <w:rsid w:val="00737595"/>
    <w:rsid w:val="00740F48"/>
    <w:rsid w:val="00741A61"/>
    <w:rsid w:val="00754320"/>
    <w:rsid w:val="0077296C"/>
    <w:rsid w:val="00774E88"/>
    <w:rsid w:val="00787247"/>
    <w:rsid w:val="007955AD"/>
    <w:rsid w:val="0079595C"/>
    <w:rsid w:val="007A3C87"/>
    <w:rsid w:val="007A461F"/>
    <w:rsid w:val="007A51D7"/>
    <w:rsid w:val="007A77AD"/>
    <w:rsid w:val="007B5A6A"/>
    <w:rsid w:val="007C0E92"/>
    <w:rsid w:val="007C1C37"/>
    <w:rsid w:val="007D2B19"/>
    <w:rsid w:val="007D51E0"/>
    <w:rsid w:val="007D7A5F"/>
    <w:rsid w:val="007E0EE7"/>
    <w:rsid w:val="007E6F0D"/>
    <w:rsid w:val="007F41CD"/>
    <w:rsid w:val="007F5ABC"/>
    <w:rsid w:val="00804310"/>
    <w:rsid w:val="00810737"/>
    <w:rsid w:val="00811C48"/>
    <w:rsid w:val="00815D73"/>
    <w:rsid w:val="00815DB3"/>
    <w:rsid w:val="00823FD2"/>
    <w:rsid w:val="008252FF"/>
    <w:rsid w:val="0083459F"/>
    <w:rsid w:val="0083780E"/>
    <w:rsid w:val="00842715"/>
    <w:rsid w:val="00850F5F"/>
    <w:rsid w:val="0086301B"/>
    <w:rsid w:val="008655F7"/>
    <w:rsid w:val="008674E6"/>
    <w:rsid w:val="00873DDF"/>
    <w:rsid w:val="00876001"/>
    <w:rsid w:val="00876A58"/>
    <w:rsid w:val="008938FA"/>
    <w:rsid w:val="008939EF"/>
    <w:rsid w:val="00894072"/>
    <w:rsid w:val="00895B8D"/>
    <w:rsid w:val="008A0C05"/>
    <w:rsid w:val="008A1891"/>
    <w:rsid w:val="008B08C6"/>
    <w:rsid w:val="008B212E"/>
    <w:rsid w:val="008B7541"/>
    <w:rsid w:val="008C1A4A"/>
    <w:rsid w:val="008D01E8"/>
    <w:rsid w:val="008D1B94"/>
    <w:rsid w:val="008D411F"/>
    <w:rsid w:val="008E1377"/>
    <w:rsid w:val="008F63EF"/>
    <w:rsid w:val="008F740C"/>
    <w:rsid w:val="009010C1"/>
    <w:rsid w:val="0090160D"/>
    <w:rsid w:val="00901A30"/>
    <w:rsid w:val="0090372F"/>
    <w:rsid w:val="00911C41"/>
    <w:rsid w:val="00917B42"/>
    <w:rsid w:val="00924256"/>
    <w:rsid w:val="00925284"/>
    <w:rsid w:val="00932B6E"/>
    <w:rsid w:val="00936403"/>
    <w:rsid w:val="0093677F"/>
    <w:rsid w:val="009367D5"/>
    <w:rsid w:val="00937785"/>
    <w:rsid w:val="00937B93"/>
    <w:rsid w:val="00944ADA"/>
    <w:rsid w:val="009568C5"/>
    <w:rsid w:val="0095715C"/>
    <w:rsid w:val="00961A2D"/>
    <w:rsid w:val="009623E6"/>
    <w:rsid w:val="0097243E"/>
    <w:rsid w:val="00973849"/>
    <w:rsid w:val="00976F73"/>
    <w:rsid w:val="00982655"/>
    <w:rsid w:val="009832E4"/>
    <w:rsid w:val="00987EA7"/>
    <w:rsid w:val="009909BC"/>
    <w:rsid w:val="0099461F"/>
    <w:rsid w:val="009A09BE"/>
    <w:rsid w:val="009A2464"/>
    <w:rsid w:val="009A3737"/>
    <w:rsid w:val="009A59F9"/>
    <w:rsid w:val="009A70BB"/>
    <w:rsid w:val="009B0677"/>
    <w:rsid w:val="009B4FC1"/>
    <w:rsid w:val="009B60D1"/>
    <w:rsid w:val="009C7801"/>
    <w:rsid w:val="009D4369"/>
    <w:rsid w:val="009D6186"/>
    <w:rsid w:val="009E2512"/>
    <w:rsid w:val="009E29D9"/>
    <w:rsid w:val="009F2CF2"/>
    <w:rsid w:val="009F37DD"/>
    <w:rsid w:val="00A04F55"/>
    <w:rsid w:val="00A11F30"/>
    <w:rsid w:val="00A12D16"/>
    <w:rsid w:val="00A1473C"/>
    <w:rsid w:val="00A213E3"/>
    <w:rsid w:val="00A22A31"/>
    <w:rsid w:val="00A23DF7"/>
    <w:rsid w:val="00A30046"/>
    <w:rsid w:val="00A310C4"/>
    <w:rsid w:val="00A32343"/>
    <w:rsid w:val="00A376D9"/>
    <w:rsid w:val="00A4372C"/>
    <w:rsid w:val="00A46082"/>
    <w:rsid w:val="00A50AF3"/>
    <w:rsid w:val="00A52AB7"/>
    <w:rsid w:val="00A5386D"/>
    <w:rsid w:val="00A53D38"/>
    <w:rsid w:val="00A5438C"/>
    <w:rsid w:val="00A552D5"/>
    <w:rsid w:val="00A576EE"/>
    <w:rsid w:val="00A60661"/>
    <w:rsid w:val="00A627C1"/>
    <w:rsid w:val="00A63C9A"/>
    <w:rsid w:val="00A7097E"/>
    <w:rsid w:val="00A72CA1"/>
    <w:rsid w:val="00A801E7"/>
    <w:rsid w:val="00A81038"/>
    <w:rsid w:val="00A92BD3"/>
    <w:rsid w:val="00A933D3"/>
    <w:rsid w:val="00AA09E6"/>
    <w:rsid w:val="00AA1407"/>
    <w:rsid w:val="00AA4621"/>
    <w:rsid w:val="00AB0E0A"/>
    <w:rsid w:val="00AB2304"/>
    <w:rsid w:val="00AB42BB"/>
    <w:rsid w:val="00AB7918"/>
    <w:rsid w:val="00AC0C63"/>
    <w:rsid w:val="00AC4853"/>
    <w:rsid w:val="00AC5D98"/>
    <w:rsid w:val="00AC6BEF"/>
    <w:rsid w:val="00AD0B16"/>
    <w:rsid w:val="00AD2114"/>
    <w:rsid w:val="00AD7B46"/>
    <w:rsid w:val="00AE1AE9"/>
    <w:rsid w:val="00AE39D8"/>
    <w:rsid w:val="00AE548F"/>
    <w:rsid w:val="00AE661D"/>
    <w:rsid w:val="00AE7A98"/>
    <w:rsid w:val="00AF24F6"/>
    <w:rsid w:val="00AF264E"/>
    <w:rsid w:val="00AF338E"/>
    <w:rsid w:val="00B04C4C"/>
    <w:rsid w:val="00B05E37"/>
    <w:rsid w:val="00B17AD5"/>
    <w:rsid w:val="00B212C7"/>
    <w:rsid w:val="00B2372A"/>
    <w:rsid w:val="00B2491E"/>
    <w:rsid w:val="00B25A20"/>
    <w:rsid w:val="00B37853"/>
    <w:rsid w:val="00B440FB"/>
    <w:rsid w:val="00B4674F"/>
    <w:rsid w:val="00B46795"/>
    <w:rsid w:val="00B517FB"/>
    <w:rsid w:val="00B5687B"/>
    <w:rsid w:val="00B67595"/>
    <w:rsid w:val="00B7140C"/>
    <w:rsid w:val="00B72AFD"/>
    <w:rsid w:val="00B81239"/>
    <w:rsid w:val="00B81979"/>
    <w:rsid w:val="00B84041"/>
    <w:rsid w:val="00B841D2"/>
    <w:rsid w:val="00B901E4"/>
    <w:rsid w:val="00B90BD1"/>
    <w:rsid w:val="00B9246D"/>
    <w:rsid w:val="00B948DA"/>
    <w:rsid w:val="00B950E4"/>
    <w:rsid w:val="00B95A22"/>
    <w:rsid w:val="00B9609E"/>
    <w:rsid w:val="00BB24F6"/>
    <w:rsid w:val="00BB38E4"/>
    <w:rsid w:val="00BB69C2"/>
    <w:rsid w:val="00BC1B46"/>
    <w:rsid w:val="00BC6125"/>
    <w:rsid w:val="00BC6DE8"/>
    <w:rsid w:val="00BC7C2E"/>
    <w:rsid w:val="00BD4860"/>
    <w:rsid w:val="00BE0705"/>
    <w:rsid w:val="00BE1070"/>
    <w:rsid w:val="00BE1EBC"/>
    <w:rsid w:val="00BE34AB"/>
    <w:rsid w:val="00BE36FE"/>
    <w:rsid w:val="00BE68E0"/>
    <w:rsid w:val="00BF2997"/>
    <w:rsid w:val="00BF7C45"/>
    <w:rsid w:val="00C021A5"/>
    <w:rsid w:val="00C02695"/>
    <w:rsid w:val="00C029E3"/>
    <w:rsid w:val="00C109B4"/>
    <w:rsid w:val="00C170F0"/>
    <w:rsid w:val="00C2023A"/>
    <w:rsid w:val="00C25F66"/>
    <w:rsid w:val="00C26C45"/>
    <w:rsid w:val="00C40144"/>
    <w:rsid w:val="00C4158B"/>
    <w:rsid w:val="00C43215"/>
    <w:rsid w:val="00C44051"/>
    <w:rsid w:val="00C44F02"/>
    <w:rsid w:val="00C44F7A"/>
    <w:rsid w:val="00C525FC"/>
    <w:rsid w:val="00C55954"/>
    <w:rsid w:val="00C56C03"/>
    <w:rsid w:val="00C57A8A"/>
    <w:rsid w:val="00C57FE8"/>
    <w:rsid w:val="00C60EC1"/>
    <w:rsid w:val="00C6206A"/>
    <w:rsid w:val="00C6549A"/>
    <w:rsid w:val="00C67E6A"/>
    <w:rsid w:val="00C75486"/>
    <w:rsid w:val="00C8483C"/>
    <w:rsid w:val="00C915BF"/>
    <w:rsid w:val="00CA2228"/>
    <w:rsid w:val="00CB3B33"/>
    <w:rsid w:val="00CB41D8"/>
    <w:rsid w:val="00CB6F3A"/>
    <w:rsid w:val="00CB736B"/>
    <w:rsid w:val="00CC3EDF"/>
    <w:rsid w:val="00CC4EC5"/>
    <w:rsid w:val="00CD64BC"/>
    <w:rsid w:val="00CD6830"/>
    <w:rsid w:val="00CE0B4A"/>
    <w:rsid w:val="00CE1E67"/>
    <w:rsid w:val="00CF11B0"/>
    <w:rsid w:val="00D04084"/>
    <w:rsid w:val="00D04D11"/>
    <w:rsid w:val="00D10708"/>
    <w:rsid w:val="00D166C1"/>
    <w:rsid w:val="00D22C95"/>
    <w:rsid w:val="00D30822"/>
    <w:rsid w:val="00D33A34"/>
    <w:rsid w:val="00D3685C"/>
    <w:rsid w:val="00D37E0D"/>
    <w:rsid w:val="00D47401"/>
    <w:rsid w:val="00D47C75"/>
    <w:rsid w:val="00D51876"/>
    <w:rsid w:val="00D60A6D"/>
    <w:rsid w:val="00D618C3"/>
    <w:rsid w:val="00D67DFC"/>
    <w:rsid w:val="00D71B0A"/>
    <w:rsid w:val="00D756D4"/>
    <w:rsid w:val="00D77781"/>
    <w:rsid w:val="00D85855"/>
    <w:rsid w:val="00D866D0"/>
    <w:rsid w:val="00D94ABE"/>
    <w:rsid w:val="00D95848"/>
    <w:rsid w:val="00D95E57"/>
    <w:rsid w:val="00DA1532"/>
    <w:rsid w:val="00DA4A85"/>
    <w:rsid w:val="00DA5405"/>
    <w:rsid w:val="00DA5B38"/>
    <w:rsid w:val="00DB075A"/>
    <w:rsid w:val="00DB0A75"/>
    <w:rsid w:val="00DC1543"/>
    <w:rsid w:val="00DC1C10"/>
    <w:rsid w:val="00DC4B9D"/>
    <w:rsid w:val="00DC5553"/>
    <w:rsid w:val="00DC700A"/>
    <w:rsid w:val="00DD4A70"/>
    <w:rsid w:val="00DD58A2"/>
    <w:rsid w:val="00DE2FA6"/>
    <w:rsid w:val="00DF2179"/>
    <w:rsid w:val="00DF224B"/>
    <w:rsid w:val="00DF718C"/>
    <w:rsid w:val="00DF7A94"/>
    <w:rsid w:val="00E02487"/>
    <w:rsid w:val="00E0375C"/>
    <w:rsid w:val="00E03DA9"/>
    <w:rsid w:val="00E047D9"/>
    <w:rsid w:val="00E14A64"/>
    <w:rsid w:val="00E233A7"/>
    <w:rsid w:val="00E33180"/>
    <w:rsid w:val="00E335DA"/>
    <w:rsid w:val="00E36B77"/>
    <w:rsid w:val="00E36EA8"/>
    <w:rsid w:val="00E43009"/>
    <w:rsid w:val="00E45E7D"/>
    <w:rsid w:val="00E502A7"/>
    <w:rsid w:val="00E55BFE"/>
    <w:rsid w:val="00E55F16"/>
    <w:rsid w:val="00E56B60"/>
    <w:rsid w:val="00E56D92"/>
    <w:rsid w:val="00E63A8B"/>
    <w:rsid w:val="00E642BF"/>
    <w:rsid w:val="00E660C4"/>
    <w:rsid w:val="00E710E1"/>
    <w:rsid w:val="00E751E9"/>
    <w:rsid w:val="00E80EB9"/>
    <w:rsid w:val="00E83F0C"/>
    <w:rsid w:val="00E859FC"/>
    <w:rsid w:val="00E8764C"/>
    <w:rsid w:val="00E900EE"/>
    <w:rsid w:val="00E932C2"/>
    <w:rsid w:val="00E93DA0"/>
    <w:rsid w:val="00E9577D"/>
    <w:rsid w:val="00E96EE2"/>
    <w:rsid w:val="00EA23D6"/>
    <w:rsid w:val="00EB05E7"/>
    <w:rsid w:val="00EB0D81"/>
    <w:rsid w:val="00EB0F19"/>
    <w:rsid w:val="00EB5190"/>
    <w:rsid w:val="00EB7CD4"/>
    <w:rsid w:val="00EC681F"/>
    <w:rsid w:val="00ED262C"/>
    <w:rsid w:val="00ED2BD7"/>
    <w:rsid w:val="00ED5890"/>
    <w:rsid w:val="00EF17AC"/>
    <w:rsid w:val="00F02FDB"/>
    <w:rsid w:val="00F1157F"/>
    <w:rsid w:val="00F16F22"/>
    <w:rsid w:val="00F22A92"/>
    <w:rsid w:val="00F2595B"/>
    <w:rsid w:val="00F306B2"/>
    <w:rsid w:val="00F311B2"/>
    <w:rsid w:val="00F314F0"/>
    <w:rsid w:val="00F36E33"/>
    <w:rsid w:val="00F458CB"/>
    <w:rsid w:val="00F508CA"/>
    <w:rsid w:val="00F52243"/>
    <w:rsid w:val="00F53807"/>
    <w:rsid w:val="00F5663A"/>
    <w:rsid w:val="00F64766"/>
    <w:rsid w:val="00F66FF7"/>
    <w:rsid w:val="00F712CE"/>
    <w:rsid w:val="00F80742"/>
    <w:rsid w:val="00F83847"/>
    <w:rsid w:val="00F855A3"/>
    <w:rsid w:val="00F90BAE"/>
    <w:rsid w:val="00F955DA"/>
    <w:rsid w:val="00F958F2"/>
    <w:rsid w:val="00F974EA"/>
    <w:rsid w:val="00FA41A2"/>
    <w:rsid w:val="00FC245F"/>
    <w:rsid w:val="00FC6414"/>
    <w:rsid w:val="00FD0761"/>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DefaultParagraphFont"/>
    <w:uiPriority w:val="99"/>
    <w:unhideWhenUsed/>
    <w:rsid w:val="00443BDD"/>
    <w:rPr>
      <w:color w:val="D2611C" w:themeColor="hyperlink"/>
      <w:u w:val="single"/>
    </w:rPr>
  </w:style>
  <w:style w:type="character" w:styleId="UnresolvedMention">
    <w:name w:val="Unresolved Mention"/>
    <w:basedOn w:val="DefaultParagraphFont"/>
    <w:uiPriority w:val="99"/>
    <w:semiHidden/>
    <w:unhideWhenUsed/>
    <w:rsid w:val="00443BDD"/>
    <w:rPr>
      <w:color w:val="605E5C"/>
      <w:shd w:val="clear" w:color="auto" w:fill="E1DFDD"/>
    </w:rPr>
  </w:style>
  <w:style w:type="character" w:styleId="FollowedHyperlink">
    <w:name w:val="FollowedHyperlink"/>
    <w:basedOn w:val="DefaultParagraphFont"/>
    <w:uiPriority w:val="99"/>
    <w:semiHidden/>
    <w:unhideWhenUsed/>
    <w:rsid w:val="00DA1532"/>
    <w:rPr>
      <w:color w:val="3B435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826622170">
      <w:bodyDiv w:val="1"/>
      <w:marLeft w:val="0"/>
      <w:marRight w:val="0"/>
      <w:marTop w:val="0"/>
      <w:marBottom w:val="0"/>
      <w:divBdr>
        <w:top w:val="none" w:sz="0" w:space="0" w:color="auto"/>
        <w:left w:val="none" w:sz="0" w:space="0" w:color="auto"/>
        <w:bottom w:val="none" w:sz="0" w:space="0" w:color="auto"/>
        <w:right w:val="none" w:sz="0" w:space="0" w:color="auto"/>
      </w:divBdr>
      <w:divsChild>
        <w:div w:id="1325743888">
          <w:marLeft w:val="0"/>
          <w:marRight w:val="0"/>
          <w:marTop w:val="0"/>
          <w:marBottom w:val="0"/>
          <w:divBdr>
            <w:top w:val="none" w:sz="0" w:space="0" w:color="auto"/>
            <w:left w:val="none" w:sz="0" w:space="0" w:color="auto"/>
            <w:bottom w:val="none" w:sz="0" w:space="0" w:color="auto"/>
            <w:right w:val="none" w:sz="0" w:space="0" w:color="auto"/>
          </w:divBdr>
          <w:divsChild>
            <w:div w:id="1682005884">
              <w:marLeft w:val="0"/>
              <w:marRight w:val="0"/>
              <w:marTop w:val="0"/>
              <w:marBottom w:val="0"/>
              <w:divBdr>
                <w:top w:val="none" w:sz="0" w:space="0" w:color="auto"/>
                <w:left w:val="none" w:sz="0" w:space="0" w:color="auto"/>
                <w:bottom w:val="none" w:sz="0" w:space="0" w:color="auto"/>
                <w:right w:val="none" w:sz="0" w:space="0" w:color="auto"/>
              </w:divBdr>
              <w:divsChild>
                <w:div w:id="317730615">
                  <w:marLeft w:val="0"/>
                  <w:marRight w:val="0"/>
                  <w:marTop w:val="0"/>
                  <w:marBottom w:val="0"/>
                  <w:divBdr>
                    <w:top w:val="none" w:sz="0" w:space="0" w:color="auto"/>
                    <w:left w:val="none" w:sz="0" w:space="0" w:color="auto"/>
                    <w:bottom w:val="none" w:sz="0" w:space="0" w:color="auto"/>
                    <w:right w:val="none" w:sz="0" w:space="0" w:color="auto"/>
                  </w:divBdr>
                  <w:divsChild>
                    <w:div w:id="1582787095">
                      <w:marLeft w:val="0"/>
                      <w:marRight w:val="0"/>
                      <w:marTop w:val="0"/>
                      <w:marBottom w:val="0"/>
                      <w:divBdr>
                        <w:top w:val="none" w:sz="0" w:space="0" w:color="auto"/>
                        <w:left w:val="none" w:sz="0" w:space="0" w:color="auto"/>
                        <w:bottom w:val="none" w:sz="0" w:space="0" w:color="auto"/>
                        <w:right w:val="none" w:sz="0" w:space="0" w:color="auto"/>
                      </w:divBdr>
                      <w:divsChild>
                        <w:div w:id="63637588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39308817">
                  <w:marLeft w:val="0"/>
                  <w:marRight w:val="0"/>
                  <w:marTop w:val="0"/>
                  <w:marBottom w:val="0"/>
                  <w:divBdr>
                    <w:top w:val="none" w:sz="0" w:space="0" w:color="auto"/>
                    <w:left w:val="none" w:sz="0" w:space="0" w:color="auto"/>
                    <w:bottom w:val="none" w:sz="0" w:space="0" w:color="auto"/>
                    <w:right w:val="none" w:sz="0" w:space="0" w:color="auto"/>
                  </w:divBdr>
                  <w:divsChild>
                    <w:div w:id="162538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positphotos.com/122805052/stock-photo-blurred-background-customer-at-restaurant.html" TargetMode="External"/><Relationship Id="rId26" Type="http://schemas.openxmlformats.org/officeDocument/2006/relationships/hyperlink" Target="https://coffeeaffection.com/how-to-make-cappuccino-with-nespresso/" TargetMode="External"/><Relationship Id="rId39" Type="http://schemas.openxmlformats.org/officeDocument/2006/relationships/hyperlink" Target="https://www.canva.com/design/DAFA1q6Lz-M/y0uQSz4RrjRun_coP7N16Q/view?utm_content=DAFA1q6Lz-M&amp;utm_campaign=designshare&amp;utm_medium=link2&amp;utm_source=sharebutton" TargetMode="External"/><Relationship Id="rId21" Type="http://schemas.openxmlformats.org/officeDocument/2006/relationships/hyperlink" Target="https://unsplash.com/photos/4FujjkcI40g" TargetMode="External"/><Relationship Id="rId34" Type="http://schemas.openxmlformats.org/officeDocument/2006/relationships/hyperlink" Target="https://www.canva.com/design/DAFASvmX4x0/jIm2BZy6UAWZbx88Fp6-dQ/view?utm_content=DAFASvmX4x0&amp;utm_campaign=designshare&amp;utm_medium=link2&amp;utm_source=sharebutton" TargetMode="External"/><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igma.com" TargetMode="External"/><Relationship Id="rId29" Type="http://schemas.openxmlformats.org/officeDocument/2006/relationships/hyperlink" Target="https://www.dapurkintamani.com/oreo-milkshak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haibunda.com/moms-life/20200626100044-90-148390/resep-spaghetti-carbonara-masak-ala-restoran-di-rumah" TargetMode="External"/><Relationship Id="rId32" Type="http://schemas.openxmlformats.org/officeDocument/2006/relationships/hyperlink" Target="https://www.canva.com/design/DAFASjQ9_LU/U3Njvf18amwYTtWjARwqxQ/view?utm_content=DAFASjQ9_LU&amp;utm_campaign=designshare&amp;utm_medium=link2&amp;utm_source=sharebutton" TargetMode="External"/><Relationship Id="rId37" Type="http://schemas.openxmlformats.org/officeDocument/2006/relationships/hyperlink" Target="https://www.canva.com/design/DAFAaiSyt38/RSZXTfjRSscXS6-MqJCY9A/view?utm_content=DAFAaiSyt38&amp;utm_campaign=designshare&amp;utm_medium=link2&amp;utm_source=sharebutton" TargetMode="External"/><Relationship Id="rId40" Type="http://schemas.openxmlformats.org/officeDocument/2006/relationships/hyperlink" Target="https://www.youtube.com/watch?v=DBEIfYc2C3A&amp;ab_channel=TimoSell"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adobe.com/" TargetMode="External"/><Relationship Id="rId23" Type="http://schemas.openxmlformats.org/officeDocument/2006/relationships/hyperlink" Target="https://food.detik.com/ayam/d-5797982/resep-chicken-wings-bumbu-kecap-wijen-yang-renyah-manis-gurih" TargetMode="External"/><Relationship Id="rId28" Type="http://schemas.openxmlformats.org/officeDocument/2006/relationships/hyperlink" Target="https://www.tokopedia.com/warkopmbaksusy/lemon-tea-dingin" TargetMode="External"/><Relationship Id="rId36" Type="http://schemas.openxmlformats.org/officeDocument/2006/relationships/hyperlink" Target="https://www.canva.com/design/DAFASs2kNgw/tlkyx-1D3Iek_2P3YGqJtQ/view?utm_content=DAFASs2kNgw&amp;utm_campaign=designshare&amp;utm_medium=link2&amp;utm_source=sharebutton" TargetMode="External"/><Relationship Id="rId10" Type="http://schemas.openxmlformats.org/officeDocument/2006/relationships/image" Target="media/image3.png"/><Relationship Id="rId19" Type="http://schemas.openxmlformats.org/officeDocument/2006/relationships/hyperlink" Target="https://www.99images.com/wallpapers/travel-world/indonesian-android-iphone-desktop-hd-backgrounds-wallpapers-1080p-4k-dv0y/965070" TargetMode="External"/><Relationship Id="rId31" Type="http://schemas.openxmlformats.org/officeDocument/2006/relationships/hyperlink" Target="https://www.seekpng.com/idown/u2q8a9e6e6r5y3t4_sound-button-glossy-set-player-play-stop-pause/"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insanelygoodrecipes.com/irish-breakfast-recipes/" TargetMode="External"/><Relationship Id="rId27" Type="http://schemas.openxmlformats.org/officeDocument/2006/relationships/hyperlink" Target="https://magazine.bluekarmasecrets.com/luwak-coffee-an-exotic-indonesian-drink/" TargetMode="External"/><Relationship Id="rId30" Type="http://schemas.openxmlformats.org/officeDocument/2006/relationships/hyperlink" Target="https://commons.wikimedia.org/wiki/File:Plain_Yellow_Star.png" TargetMode="External"/><Relationship Id="rId35" Type="http://schemas.openxmlformats.org/officeDocument/2006/relationships/hyperlink" Target="https://www.canva.com/design/DAFA1iiZ26Y/3OhHh87AnkWnq1aqcR3ZtQ/view?utm_content=DAFA1iiZ26Y&amp;utm_campaign=designshare&amp;utm_medium=link2&amp;utm_source=sharebutton"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canva.com" TargetMode="External"/><Relationship Id="rId25" Type="http://schemas.openxmlformats.org/officeDocument/2006/relationships/hyperlink" Target="https://tasty.co/recipe/mozzarella-stick-onion-rings" TargetMode="External"/><Relationship Id="rId33" Type="http://schemas.openxmlformats.org/officeDocument/2006/relationships/hyperlink" Target="https://www.canva.com/design/DAFASvmX4x0/jIm2BZy6UAWZbx88Fp6-dQ/view?utm_content=DAFASvmX4x0&amp;utm_campaign=designshare&amp;utm_medium=link2&amp;utm_source=sharebutton" TargetMode="External"/><Relationship Id="rId38" Type="http://schemas.openxmlformats.org/officeDocument/2006/relationships/hyperlink" Target="https://www.canva.com/design/DAFAajGDsSE/46PkoDovgEROhst2_dTJSw/view?utm_content=DAFAajGDsSE&amp;utm_campaign=designshare&amp;utm_medium=link2&amp;utm_source=sharebutton" TargetMode="External"/><Relationship Id="rId46" Type="http://schemas.openxmlformats.org/officeDocument/2006/relationships/fontTable" Target="fontTable.xml"/><Relationship Id="rId20" Type="http://schemas.openxmlformats.org/officeDocument/2006/relationships/hyperlink" Target="https://graphicriver.net/item/coffee-cup-mockup/15888664?ref=bismail02" TargetMode="External"/><Relationship Id="rId41" Type="http://schemas.openxmlformats.org/officeDocument/2006/relationships/hyperlink" Target="https://www.youtube.com/watch?v=APKomDnamqE&amp;ab_channel=RelaxingLofiBea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804</TotalTime>
  <Pages>10</Pages>
  <Words>1484</Words>
  <Characters>8462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Debora</dc:creator>
  <cp:lastModifiedBy>Kenz Kenz</cp:lastModifiedBy>
  <cp:revision>54</cp:revision>
  <dcterms:created xsi:type="dcterms:W3CDTF">2022-05-16T06:49:00Z</dcterms:created>
  <dcterms:modified xsi:type="dcterms:W3CDTF">2022-06-09T06:46:00Z</dcterms:modified>
</cp:coreProperties>
</file>